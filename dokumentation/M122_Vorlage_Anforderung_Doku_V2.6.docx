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43BF25" w14:textId="57E1C5D5" w:rsidR="00B902AC" w:rsidRDefault="00B902AC" w:rsidP="000A3F28">
      <w:pPr>
        <w:pStyle w:val="berschrift1"/>
      </w:pPr>
      <w:r>
        <w:t>Teilnehmer/innen</w:t>
      </w:r>
      <w:r w:rsidR="00BA18D2">
        <w:t xml:space="preserve"> </w:t>
      </w:r>
      <w:r w:rsidR="00140FFF">
        <w:t xml:space="preserve">des </w:t>
      </w:r>
      <w:r w:rsidR="00BA18D2">
        <w:t>Teams</w:t>
      </w:r>
      <w:r>
        <w:t>: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9"/>
        <w:gridCol w:w="6237"/>
      </w:tblGrid>
      <w:tr w:rsidR="005C6547" w14:paraId="0AD8DCE5" w14:textId="77777777" w:rsidTr="005C6547">
        <w:trPr>
          <w:trHeight w:val="907"/>
        </w:trPr>
        <w:tc>
          <w:tcPr>
            <w:tcW w:w="3119" w:type="dxa"/>
          </w:tcPr>
          <w:p w14:paraId="1F89A60B" w14:textId="77777777" w:rsidR="005C6547" w:rsidRDefault="005C6547" w:rsidP="00410330">
            <w:pPr>
              <w:rPr>
                <w:sz w:val="18"/>
              </w:rPr>
            </w:pPr>
            <w:r w:rsidRPr="00A97A53">
              <w:rPr>
                <w:sz w:val="18"/>
              </w:rPr>
              <w:t>Klasse:</w:t>
            </w:r>
          </w:p>
          <w:p w14:paraId="7398EBD1" w14:textId="30DFCA75" w:rsidR="00AB0981" w:rsidRPr="00A97A53" w:rsidRDefault="0072489C" w:rsidP="004103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AP18b</w:t>
            </w:r>
          </w:p>
        </w:tc>
        <w:tc>
          <w:tcPr>
            <w:tcW w:w="6237" w:type="dxa"/>
          </w:tcPr>
          <w:p w14:paraId="38D1AF31" w14:textId="77777777" w:rsidR="005C6547" w:rsidRDefault="005C6547" w:rsidP="00410330">
            <w:pPr>
              <w:rPr>
                <w:sz w:val="18"/>
                <w:szCs w:val="18"/>
              </w:rPr>
            </w:pPr>
            <w:r w:rsidRPr="00A97A53">
              <w:rPr>
                <w:sz w:val="18"/>
                <w:szCs w:val="18"/>
              </w:rPr>
              <w:t>Team:</w:t>
            </w:r>
          </w:p>
          <w:p w14:paraId="4C9BAA16" w14:textId="5E002C0F" w:rsidR="00AB0981" w:rsidRPr="00A97A53" w:rsidRDefault="00173D0A" w:rsidP="004103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Kaufmann Samuel, Vogler Robin</w:t>
            </w:r>
          </w:p>
        </w:tc>
      </w:tr>
    </w:tbl>
    <w:p w14:paraId="13402204" w14:textId="1175C698" w:rsidR="00BA25D9" w:rsidRDefault="0016494F" w:rsidP="000A3F28">
      <w:pPr>
        <w:pStyle w:val="berschrift1"/>
      </w:pPr>
      <w:r>
        <w:t>Anforderungsdefinition</w:t>
      </w:r>
      <w:r w:rsidR="00E90F5C">
        <w:t xml:space="preserve"> (</w:t>
      </w:r>
      <w:r w:rsidR="00E90F5C" w:rsidRPr="00F32515">
        <w:rPr>
          <w:color w:val="7030A0"/>
        </w:rPr>
        <w:t>Meilenstein A</w:t>
      </w:r>
      <w:r w:rsidR="00E90F5C">
        <w:t>)</w:t>
      </w:r>
    </w:p>
    <w:tbl>
      <w:tblPr>
        <w:tblW w:w="9489" w:type="dxa"/>
        <w:tblInd w:w="66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399"/>
        <w:gridCol w:w="8090"/>
      </w:tblGrid>
      <w:tr w:rsidR="0016494F" w14:paraId="208F24F0" w14:textId="77777777" w:rsidTr="2F8A7B71">
        <w:tc>
          <w:tcPr>
            <w:tcW w:w="9489" w:type="dxa"/>
            <w:gridSpan w:val="2"/>
            <w:tcBorders>
              <w:top w:val="single" w:sz="1" w:space="0" w:color="000000" w:themeColor="text1"/>
              <w:left w:val="single" w:sz="1" w:space="0" w:color="000000" w:themeColor="text1"/>
              <w:bottom w:val="single" w:sz="2" w:space="0" w:color="000000" w:themeColor="text1"/>
              <w:right w:val="single" w:sz="1" w:space="0" w:color="000000" w:themeColor="text1"/>
            </w:tcBorders>
            <w:shd w:val="clear" w:color="auto" w:fill="E0E0E0"/>
            <w:vAlign w:val="center"/>
          </w:tcPr>
          <w:p w14:paraId="29F7C00B" w14:textId="395723E6" w:rsidR="0016494F" w:rsidRPr="0016494F" w:rsidRDefault="00173D0A" w:rsidP="0016494F">
            <w:pPr>
              <w:rPr>
                <w:bCs/>
                <w:spacing w:val="30"/>
                <w:kern w:val="1"/>
                <w:sz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color w:val="0070C0"/>
                <w:sz w:val="36"/>
              </w:rPr>
              <w:t xml:space="preserve">Download </w:t>
            </w:r>
            <w:r w:rsidR="005906D7">
              <w:rPr>
                <w:color w:val="0070C0"/>
                <w:sz w:val="36"/>
              </w:rPr>
              <w:t>organi</w:t>
            </w:r>
            <w:r w:rsidR="008C2FBF">
              <w:rPr>
                <w:color w:val="0070C0"/>
                <w:sz w:val="36"/>
              </w:rPr>
              <w:t>z</w:t>
            </w:r>
            <w:r w:rsidR="005906D7">
              <w:rPr>
                <w:color w:val="0070C0"/>
                <w:sz w:val="36"/>
              </w:rPr>
              <w:t>er</w:t>
            </w:r>
          </w:p>
        </w:tc>
      </w:tr>
      <w:tr w:rsidR="0016494F" w14:paraId="5292CB30" w14:textId="77777777" w:rsidTr="2F8A7B71">
        <w:trPr>
          <w:trHeight w:val="5387"/>
        </w:trPr>
        <w:tc>
          <w:tcPr>
            <w:tcW w:w="1399" w:type="dxa"/>
            <w:tcBorders>
              <w:top w:val="single" w:sz="6" w:space="0" w:color="000000" w:themeColor="text1"/>
              <w:left w:val="single" w:sz="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0E0E0"/>
          </w:tcPr>
          <w:p w14:paraId="2E88D4D8" w14:textId="77777777" w:rsidR="0016494F" w:rsidRDefault="0016494F" w:rsidP="008C262E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 xml:space="preserve">Fachlicher </w:t>
            </w:r>
            <w:r w:rsidRPr="00D13688">
              <w:rPr>
                <w:b/>
              </w:rPr>
              <w:t>Inhalt</w:t>
            </w:r>
            <w:r>
              <w:rPr>
                <w:b/>
              </w:rPr>
              <w:t>:</w:t>
            </w:r>
          </w:p>
          <w:p w14:paraId="525A2B26" w14:textId="77777777" w:rsidR="0016494F" w:rsidRPr="00A072F1" w:rsidRDefault="0016494F" w:rsidP="008C262E">
            <w:pPr>
              <w:pStyle w:val="Tabelleneintrag"/>
              <w:snapToGrid w:val="0"/>
            </w:pPr>
            <w:r w:rsidRPr="00A072F1">
              <w:t>(Allgemeine Beschreibung)</w:t>
            </w:r>
          </w:p>
        </w:tc>
        <w:tc>
          <w:tcPr>
            <w:tcW w:w="80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</w:tcPr>
          <w:p w14:paraId="683631FC" w14:textId="779C6FD8" w:rsidR="0016494F" w:rsidRPr="00A072F1" w:rsidRDefault="00F352EA" w:rsidP="00F2567E">
            <w:pPr>
              <w:pStyle w:val="berschrift2"/>
              <w:numPr>
                <w:ilvl w:val="0"/>
                <w:numId w:val="0"/>
              </w:numPr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 xml:space="preserve">Nutzen: </w:t>
            </w:r>
            <w:r w:rsidR="00A47D35">
              <w:rPr>
                <w:rFonts w:cs="Arial"/>
                <w:color w:val="0070C0"/>
                <w:sz w:val="20"/>
              </w:rPr>
              <w:t xml:space="preserve">Mit dem Programm sollen </w:t>
            </w:r>
            <w:proofErr w:type="gramStart"/>
            <w:r w:rsidR="001E2925">
              <w:rPr>
                <w:rFonts w:cs="Arial"/>
                <w:color w:val="0070C0"/>
                <w:sz w:val="20"/>
              </w:rPr>
              <w:t>Dateien</w:t>
            </w:r>
            <w:proofErr w:type="gramEnd"/>
            <w:r w:rsidR="001E2925">
              <w:rPr>
                <w:rFonts w:cs="Arial"/>
                <w:color w:val="0070C0"/>
                <w:sz w:val="20"/>
              </w:rPr>
              <w:t xml:space="preserve"> welche nach einem Download im Downloads Ordner</w:t>
            </w:r>
            <w:r w:rsidR="00112265">
              <w:rPr>
                <w:rFonts w:cs="Arial"/>
                <w:color w:val="0070C0"/>
                <w:sz w:val="20"/>
              </w:rPr>
              <w:t xml:space="preserve"> landen automatisch in die richtigen Ordner bewegt werden. </w:t>
            </w:r>
            <w:proofErr w:type="gramStart"/>
            <w:r w:rsidR="00807E09">
              <w:rPr>
                <w:rFonts w:cs="Arial"/>
                <w:color w:val="0070C0"/>
                <w:sz w:val="20"/>
              </w:rPr>
              <w:t>Z.B.</w:t>
            </w:r>
            <w:proofErr w:type="gramEnd"/>
            <w:r w:rsidR="00807E09">
              <w:rPr>
                <w:rFonts w:cs="Arial"/>
                <w:color w:val="0070C0"/>
                <w:sz w:val="20"/>
              </w:rPr>
              <w:t xml:space="preserve"> wenn man ein PNG hat wird dieses in den Bilder Ordner verschoben.</w:t>
            </w:r>
          </w:p>
          <w:p w14:paraId="022880F2" w14:textId="6B4AB10E" w:rsidR="0016494F" w:rsidRPr="00A072F1" w:rsidRDefault="00A47D35" w:rsidP="00F2567E">
            <w:pPr>
              <w:pStyle w:val="berschrift3"/>
              <w:numPr>
                <w:ilvl w:val="0"/>
                <w:numId w:val="0"/>
              </w:numPr>
              <w:rPr>
                <w:rFonts w:cs="Arial"/>
                <w:b/>
                <w:color w:val="0070C0"/>
                <w:sz w:val="20"/>
              </w:rPr>
            </w:pPr>
            <w:r>
              <w:rPr>
                <w:rFonts w:cs="Arial"/>
                <w:b/>
                <w:color w:val="0070C0"/>
                <w:sz w:val="20"/>
              </w:rPr>
              <w:t>Automation</w:t>
            </w:r>
            <w:r w:rsidR="0016494F" w:rsidRPr="00A072F1">
              <w:rPr>
                <w:rFonts w:cs="Arial"/>
                <w:b/>
                <w:color w:val="0070C0"/>
                <w:sz w:val="20"/>
              </w:rPr>
              <w:t>:</w:t>
            </w:r>
            <w:r w:rsidR="009220E5">
              <w:rPr>
                <w:rFonts w:cs="Arial"/>
                <w:b/>
                <w:color w:val="0070C0"/>
                <w:sz w:val="20"/>
              </w:rPr>
              <w:t xml:space="preserve"> </w:t>
            </w:r>
          </w:p>
          <w:p w14:paraId="5BDECDEE" w14:textId="6D9CE877" w:rsidR="0016494F" w:rsidRPr="007272DC" w:rsidRDefault="00A47D35" w:rsidP="00A47D35">
            <w:pPr>
              <w:pStyle w:val="Listenabsatz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 xml:space="preserve">Das Programm verwaltet </w:t>
            </w:r>
            <w:r w:rsidR="00F85CB2">
              <w:rPr>
                <w:rFonts w:ascii="Arial" w:hAnsi="Arial" w:cs="Arial"/>
                <w:color w:val="0070C0"/>
                <w:sz w:val="20"/>
              </w:rPr>
              <w:t>Download Dateien</w:t>
            </w:r>
          </w:p>
          <w:p w14:paraId="0D8EF8A8" w14:textId="2F8E0BBE" w:rsidR="0016494F" w:rsidRPr="00A072F1" w:rsidRDefault="00A47D35" w:rsidP="00F2567E">
            <w:pPr>
              <w:rPr>
                <w:rFonts w:cs="Arial"/>
                <w:b/>
                <w:color w:val="0070C0"/>
                <w:sz w:val="20"/>
              </w:rPr>
            </w:pPr>
            <w:r>
              <w:rPr>
                <w:rFonts w:cs="Arial"/>
                <w:b/>
                <w:color w:val="0070C0"/>
                <w:sz w:val="20"/>
              </w:rPr>
              <w:t>Details</w:t>
            </w:r>
            <w:r w:rsidR="0016494F" w:rsidRPr="00A072F1">
              <w:rPr>
                <w:rFonts w:cs="Arial"/>
                <w:b/>
                <w:color w:val="0070C0"/>
                <w:sz w:val="20"/>
              </w:rPr>
              <w:t>:</w:t>
            </w:r>
          </w:p>
          <w:p w14:paraId="40E60CAA" w14:textId="1A262079" w:rsidR="0016494F" w:rsidRPr="007272DC" w:rsidRDefault="00872449" w:rsidP="00F2567E">
            <w:pPr>
              <w:pStyle w:val="Listenabsatz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>Konfiguration:</w:t>
            </w:r>
          </w:p>
          <w:p w14:paraId="5480A21C" w14:textId="5F19A89C" w:rsidR="0016494F" w:rsidRDefault="00A45DC7" w:rsidP="00F2567E">
            <w:pPr>
              <w:pStyle w:val="Listenabsatz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>Integration:</w:t>
            </w:r>
            <w:r w:rsidR="758192F1" w:rsidRPr="2F8A7B71">
              <w:rPr>
                <w:rFonts w:ascii="Arial" w:hAnsi="Arial" w:cs="Arial"/>
                <w:color w:val="0070C0"/>
                <w:sz w:val="20"/>
              </w:rPr>
              <w:t xml:space="preserve"> Windows 10</w:t>
            </w:r>
          </w:p>
          <w:p w14:paraId="329E0B8B" w14:textId="75FB1D6E" w:rsidR="00A45DC7" w:rsidRDefault="00A45DC7" w:rsidP="00F2567E">
            <w:pPr>
              <w:pStyle w:val="Listenabsatz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>Admin</w:t>
            </w:r>
            <w:r w:rsidR="009220E5">
              <w:rPr>
                <w:rFonts w:ascii="Arial" w:hAnsi="Arial" w:cs="Arial"/>
                <w:color w:val="0070C0"/>
                <w:sz w:val="20"/>
              </w:rPr>
              <w:t>istration:</w:t>
            </w:r>
            <w:r w:rsidR="75FEAEFD" w:rsidRPr="2F8A7B71">
              <w:rPr>
                <w:rFonts w:ascii="Arial" w:hAnsi="Arial" w:cs="Arial"/>
                <w:color w:val="0070C0"/>
                <w:sz w:val="20"/>
              </w:rPr>
              <w:t xml:space="preserve"> </w:t>
            </w:r>
            <w:r w:rsidR="00201326">
              <w:rPr>
                <w:rFonts w:ascii="Arial" w:hAnsi="Arial" w:cs="Arial"/>
                <w:color w:val="0070C0"/>
                <w:sz w:val="20"/>
              </w:rPr>
              <w:t xml:space="preserve">Der Benutzer hat die vollständige </w:t>
            </w:r>
            <w:r w:rsidR="00AC1F28">
              <w:rPr>
                <w:rFonts w:ascii="Arial" w:hAnsi="Arial" w:cs="Arial"/>
                <w:color w:val="0070C0"/>
                <w:sz w:val="20"/>
              </w:rPr>
              <w:t>Kontrolle</w:t>
            </w:r>
            <w:r w:rsidR="00201326">
              <w:rPr>
                <w:rFonts w:ascii="Arial" w:hAnsi="Arial" w:cs="Arial"/>
                <w:color w:val="0070C0"/>
                <w:sz w:val="20"/>
              </w:rPr>
              <w:t xml:space="preserve"> über das Programm</w:t>
            </w:r>
          </w:p>
          <w:p w14:paraId="66102ED1" w14:textId="63D9097A" w:rsidR="00872449" w:rsidRPr="007272DC" w:rsidRDefault="00872449" w:rsidP="00F2567E">
            <w:pPr>
              <w:pStyle w:val="Listenabsatz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>Sicherheitsaspekte</w:t>
            </w:r>
            <w:r w:rsidR="009220E5">
              <w:rPr>
                <w:rFonts w:ascii="Arial" w:hAnsi="Arial" w:cs="Arial"/>
                <w:color w:val="0070C0"/>
                <w:sz w:val="20"/>
              </w:rPr>
              <w:t>:</w:t>
            </w:r>
            <w:r w:rsidR="1F8815EC" w:rsidRPr="2F8A7B71">
              <w:rPr>
                <w:rFonts w:ascii="Arial" w:hAnsi="Arial" w:cs="Arial"/>
                <w:color w:val="0070C0"/>
                <w:sz w:val="20"/>
              </w:rPr>
              <w:t xml:space="preserve"> </w:t>
            </w:r>
            <w:r w:rsidR="00C519DC">
              <w:rPr>
                <w:rFonts w:ascii="Arial" w:hAnsi="Arial" w:cs="Arial"/>
                <w:color w:val="0070C0"/>
                <w:sz w:val="20"/>
              </w:rPr>
              <w:t xml:space="preserve">Die </w:t>
            </w:r>
            <w:r w:rsidR="00A71D68">
              <w:rPr>
                <w:rFonts w:ascii="Arial" w:hAnsi="Arial" w:cs="Arial"/>
                <w:color w:val="0070C0"/>
                <w:sz w:val="20"/>
              </w:rPr>
              <w:t>A</w:t>
            </w:r>
            <w:r w:rsidR="00C519DC">
              <w:rPr>
                <w:rFonts w:ascii="Arial" w:hAnsi="Arial" w:cs="Arial"/>
                <w:color w:val="0070C0"/>
                <w:sz w:val="20"/>
              </w:rPr>
              <w:t xml:space="preserve">pplikation </w:t>
            </w:r>
            <w:r w:rsidR="00A71D68">
              <w:rPr>
                <w:rFonts w:ascii="Arial" w:hAnsi="Arial" w:cs="Arial"/>
                <w:color w:val="0070C0"/>
                <w:sz w:val="20"/>
              </w:rPr>
              <w:t xml:space="preserve">kommuniziert nicht mit einem anderen </w:t>
            </w:r>
            <w:r w:rsidR="00655E78">
              <w:rPr>
                <w:rFonts w:ascii="Arial" w:hAnsi="Arial" w:cs="Arial"/>
                <w:color w:val="0070C0"/>
                <w:sz w:val="20"/>
              </w:rPr>
              <w:t>S</w:t>
            </w:r>
            <w:r w:rsidR="00A71D68">
              <w:rPr>
                <w:rFonts w:ascii="Arial" w:hAnsi="Arial" w:cs="Arial"/>
                <w:color w:val="0070C0"/>
                <w:sz w:val="20"/>
              </w:rPr>
              <w:t xml:space="preserve">ervice </w:t>
            </w:r>
            <w:r w:rsidR="00655E78">
              <w:rPr>
                <w:rFonts w:ascii="Arial" w:hAnsi="Arial" w:cs="Arial"/>
                <w:color w:val="0070C0"/>
                <w:sz w:val="20"/>
              </w:rPr>
              <w:t>also brauchen wir auch keine Sicherheitsmaßnahmen</w:t>
            </w:r>
          </w:p>
          <w:p w14:paraId="022DB0F1" w14:textId="7C157D17" w:rsidR="00F2567E" w:rsidRDefault="0006588A" w:rsidP="00F2567E">
            <w:pPr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(Skizze / Mockup)</w:t>
            </w:r>
          </w:p>
          <w:p w14:paraId="5F6CD69C" w14:textId="77777777" w:rsidR="0006588A" w:rsidRPr="007272DC" w:rsidRDefault="0006588A" w:rsidP="00F2567E">
            <w:pPr>
              <w:rPr>
                <w:rFonts w:cs="Arial"/>
                <w:b/>
                <w:color w:val="0070C0"/>
                <w:sz w:val="20"/>
              </w:rPr>
            </w:pPr>
          </w:p>
          <w:p w14:paraId="20A7A36A" w14:textId="5FDEB2BC" w:rsidR="00F2567E" w:rsidRDefault="00FB767A" w:rsidP="00F2567E">
            <w:pPr>
              <w:rPr>
                <w:rFonts w:cs="Arial"/>
                <w:b/>
                <w:color w:val="0070C0"/>
                <w:sz w:val="20"/>
              </w:rPr>
            </w:pPr>
            <w:r>
              <w:rPr>
                <w:rFonts w:cs="Arial"/>
                <w:b/>
                <w:color w:val="0070C0"/>
                <w:sz w:val="20"/>
              </w:rPr>
              <w:t xml:space="preserve">Erkenntnisse aus der </w:t>
            </w:r>
            <w:r w:rsidR="00F352EA">
              <w:rPr>
                <w:rFonts w:cs="Arial"/>
                <w:b/>
                <w:color w:val="0070C0"/>
                <w:sz w:val="20"/>
              </w:rPr>
              <w:t>Machbarkeit</w:t>
            </w:r>
            <w:r w:rsidR="005C4340">
              <w:rPr>
                <w:rFonts w:cs="Arial"/>
                <w:b/>
                <w:color w:val="0070C0"/>
                <w:sz w:val="20"/>
              </w:rPr>
              <w:t>sabklärung</w:t>
            </w:r>
            <w:r>
              <w:rPr>
                <w:rFonts w:cs="Arial"/>
                <w:b/>
                <w:color w:val="0070C0"/>
                <w:sz w:val="20"/>
              </w:rPr>
              <w:t xml:space="preserve"> in </w:t>
            </w:r>
            <w:proofErr w:type="gramStart"/>
            <w:r>
              <w:rPr>
                <w:rFonts w:cs="Arial"/>
                <w:b/>
                <w:color w:val="0070C0"/>
                <w:sz w:val="20"/>
              </w:rPr>
              <w:t xml:space="preserve">Windows </w:t>
            </w:r>
            <w:r w:rsidR="0016494F" w:rsidRPr="00A072F1">
              <w:rPr>
                <w:rFonts w:cs="Arial"/>
                <w:b/>
                <w:color w:val="0070C0"/>
                <w:sz w:val="20"/>
              </w:rPr>
              <w:t>:</w:t>
            </w:r>
            <w:proofErr w:type="gramEnd"/>
          </w:p>
          <w:p w14:paraId="1B52CD18" w14:textId="6D72173B" w:rsidR="0016494F" w:rsidRPr="00A542EC" w:rsidRDefault="00F352EA" w:rsidP="00A47D35">
            <w:pPr>
              <w:ind w:left="802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Folgende Features sind vorab untersucht worden und</w:t>
            </w:r>
            <w:proofErr w:type="gramStart"/>
            <w:r w:rsidR="00A47D35">
              <w:rPr>
                <w:rFonts w:cs="Arial"/>
                <w:color w:val="0070C0"/>
                <w:sz w:val="20"/>
              </w:rPr>
              <w:t xml:space="preserve"> ....</w:t>
            </w:r>
            <w:proofErr w:type="gramEnd"/>
            <w:r w:rsidR="0016494F" w:rsidRPr="00A072F1">
              <w:rPr>
                <w:rFonts w:cs="Arial"/>
                <w:color w:val="0070C0"/>
                <w:sz w:val="20"/>
              </w:rPr>
              <w:t>.</w:t>
            </w:r>
          </w:p>
        </w:tc>
      </w:tr>
      <w:tr w:rsidR="0016494F" w14:paraId="3BA60A33" w14:textId="77777777" w:rsidTr="2F8A7B71">
        <w:trPr>
          <w:trHeight w:val="3119"/>
        </w:trPr>
        <w:tc>
          <w:tcPr>
            <w:tcW w:w="1399" w:type="dxa"/>
            <w:tcBorders>
              <w:top w:val="single" w:sz="6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  <w:shd w:val="clear" w:color="auto" w:fill="E0E0E0"/>
          </w:tcPr>
          <w:p w14:paraId="6489D67D" w14:textId="77777777" w:rsidR="0016494F" w:rsidRDefault="0016494F" w:rsidP="008C262E">
            <w:pPr>
              <w:pStyle w:val="Tabelleneintrag"/>
              <w:snapToGrid w:val="0"/>
              <w:rPr>
                <w:b/>
              </w:rPr>
            </w:pPr>
            <w:proofErr w:type="gramStart"/>
            <w:r>
              <w:rPr>
                <w:b/>
              </w:rPr>
              <w:t>MUSS</w:t>
            </w:r>
            <w:proofErr w:type="gramEnd"/>
          </w:p>
          <w:p w14:paraId="16F66263" w14:textId="77777777" w:rsidR="0016494F" w:rsidRDefault="0016494F" w:rsidP="008C262E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Kriterien:</w:t>
            </w:r>
          </w:p>
          <w:p w14:paraId="052935CD" w14:textId="77777777" w:rsidR="0016494F" w:rsidRPr="00A072F1" w:rsidRDefault="0016494F" w:rsidP="008C262E">
            <w:pPr>
              <w:pStyle w:val="Tabelleneintrag"/>
              <w:snapToGrid w:val="0"/>
            </w:pPr>
            <w:r w:rsidRPr="00A072F1">
              <w:t xml:space="preserve">(Konkrete </w:t>
            </w:r>
            <w:r>
              <w:t>Features, die umzusetzen sind)</w:t>
            </w:r>
          </w:p>
        </w:tc>
        <w:tc>
          <w:tcPr>
            <w:tcW w:w="80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901B80A" w14:textId="18C2F5A5" w:rsidR="0016494F" w:rsidRPr="00400556" w:rsidRDefault="00A47D35" w:rsidP="008C262E">
            <w:pPr>
              <w:rPr>
                <w:rFonts w:cs="Arial"/>
                <w:b/>
                <w:color w:val="0070C0"/>
                <w:sz w:val="20"/>
              </w:rPr>
            </w:pPr>
            <w:r w:rsidRPr="00400556">
              <w:rPr>
                <w:rFonts w:cs="Arial"/>
                <w:b/>
                <w:color w:val="0070C0"/>
                <w:sz w:val="20"/>
              </w:rPr>
              <w:t>Folgende Features sollen implementiert werden</w:t>
            </w:r>
            <w:r w:rsidR="00BA7F29">
              <w:rPr>
                <w:rFonts w:cs="Arial"/>
                <w:b/>
                <w:color w:val="0070C0"/>
                <w:sz w:val="20"/>
              </w:rPr>
              <w:t xml:space="preserve">, um </w:t>
            </w:r>
            <w:r w:rsidR="00F319A1">
              <w:rPr>
                <w:rFonts w:cs="Arial"/>
                <w:b/>
                <w:color w:val="0070C0"/>
                <w:sz w:val="20"/>
              </w:rPr>
              <w:t>einen</w:t>
            </w:r>
            <w:r w:rsidR="00BA7F29">
              <w:rPr>
                <w:rFonts w:cs="Arial"/>
                <w:b/>
                <w:color w:val="0070C0"/>
                <w:sz w:val="20"/>
              </w:rPr>
              <w:t xml:space="preserve"> </w:t>
            </w:r>
            <w:r w:rsidR="00F319A1">
              <w:rPr>
                <w:rFonts w:cs="Arial"/>
                <w:b/>
                <w:color w:val="0070C0"/>
                <w:sz w:val="20"/>
              </w:rPr>
              <w:t>produktiven Ablauf sicherzustellen</w:t>
            </w:r>
            <w:r w:rsidR="0016494F" w:rsidRPr="00400556">
              <w:rPr>
                <w:rFonts w:cs="Arial"/>
                <w:b/>
                <w:color w:val="0070C0"/>
                <w:sz w:val="20"/>
              </w:rPr>
              <w:t>:</w:t>
            </w:r>
          </w:p>
          <w:p w14:paraId="5349F9A7" w14:textId="164DBB6E" w:rsidR="00D31A20" w:rsidRDefault="00D31A20" w:rsidP="00A542EC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 xml:space="preserve">Konfigurationsfile welches </w:t>
            </w:r>
            <w:r w:rsidR="000A75A9">
              <w:rPr>
                <w:rFonts w:cs="Arial"/>
                <w:color w:val="0070C0"/>
                <w:sz w:val="20"/>
              </w:rPr>
              <w:t xml:space="preserve">Zielordner und </w:t>
            </w:r>
            <w:r w:rsidR="00AA1B38">
              <w:rPr>
                <w:rFonts w:cs="Arial"/>
                <w:color w:val="0070C0"/>
                <w:sz w:val="20"/>
              </w:rPr>
              <w:t>dazug</w:t>
            </w:r>
            <w:r w:rsidR="008C17E0">
              <w:rPr>
                <w:rFonts w:cs="Arial"/>
                <w:color w:val="0070C0"/>
                <w:sz w:val="20"/>
              </w:rPr>
              <w:t>ehörige</w:t>
            </w:r>
            <w:r w:rsidR="008C67F4">
              <w:rPr>
                <w:rFonts w:cs="Arial"/>
                <w:color w:val="0070C0"/>
                <w:sz w:val="20"/>
              </w:rPr>
              <w:t xml:space="preserve"> </w:t>
            </w:r>
            <w:r w:rsidR="00790D1C">
              <w:rPr>
                <w:rFonts w:cs="Arial"/>
                <w:color w:val="0070C0"/>
                <w:sz w:val="20"/>
              </w:rPr>
              <w:t>Dateiendung beinhalte</w:t>
            </w:r>
          </w:p>
          <w:p w14:paraId="7811DA65" w14:textId="573DA0F9" w:rsidR="00A47D35" w:rsidRDefault="002D32DD" w:rsidP="00A542EC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Auslesen des Konfig</w:t>
            </w:r>
            <w:r w:rsidR="00F11F5F">
              <w:rPr>
                <w:rFonts w:cs="Arial"/>
                <w:color w:val="0070C0"/>
                <w:sz w:val="20"/>
              </w:rPr>
              <w:t>uration</w:t>
            </w:r>
            <w:r w:rsidR="00A575FC">
              <w:rPr>
                <w:rFonts w:cs="Arial"/>
                <w:color w:val="0070C0"/>
                <w:sz w:val="20"/>
              </w:rPr>
              <w:t>sfile</w:t>
            </w:r>
            <w:r w:rsidR="00DE474C">
              <w:rPr>
                <w:rFonts w:cs="Arial"/>
                <w:color w:val="0070C0"/>
                <w:sz w:val="20"/>
              </w:rPr>
              <w:t xml:space="preserve"> und Bestimmung des Zielordner</w:t>
            </w:r>
          </w:p>
          <w:p w14:paraId="26789B4B" w14:textId="0F891939" w:rsidR="00A542EC" w:rsidRPr="00A542EC" w:rsidRDefault="00DE474C" w:rsidP="00A542EC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Verschiebung der Dateien</w:t>
            </w:r>
          </w:p>
          <w:p w14:paraId="230CC31E" w14:textId="77777777" w:rsidR="0016494F" w:rsidRDefault="0016494F" w:rsidP="008C262E">
            <w:pPr>
              <w:spacing w:before="120" w:after="120"/>
              <w:ind w:left="737"/>
            </w:pPr>
          </w:p>
        </w:tc>
      </w:tr>
    </w:tbl>
    <w:p w14:paraId="269DB417" w14:textId="77777777" w:rsidR="00580DC1" w:rsidRDefault="00580DC1">
      <w:pPr>
        <w:spacing w:before="0" w:after="0"/>
      </w:pPr>
      <w:r>
        <w:br w:type="page"/>
      </w:r>
    </w:p>
    <w:tbl>
      <w:tblPr>
        <w:tblW w:w="9631" w:type="dxa"/>
        <w:tblInd w:w="6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399"/>
        <w:gridCol w:w="8232"/>
      </w:tblGrid>
      <w:tr w:rsidR="0016494F" w14:paraId="3FF299F2" w14:textId="77777777" w:rsidTr="008C262E">
        <w:trPr>
          <w:trHeight w:val="3685"/>
        </w:trPr>
        <w:tc>
          <w:tcPr>
            <w:tcW w:w="1399" w:type="dxa"/>
            <w:shd w:val="clear" w:color="auto" w:fill="E0E0E0"/>
          </w:tcPr>
          <w:p w14:paraId="50B84969" w14:textId="77777777" w:rsidR="0016494F" w:rsidRDefault="0016494F" w:rsidP="008C262E">
            <w:pPr>
              <w:pStyle w:val="Tabelleneintrag"/>
              <w:snapToGrid w:val="0"/>
              <w:rPr>
                <w:b/>
              </w:rPr>
            </w:pPr>
            <w:proofErr w:type="gramStart"/>
            <w:r>
              <w:rPr>
                <w:b/>
              </w:rPr>
              <w:lastRenderedPageBreak/>
              <w:t>KANN</w:t>
            </w:r>
            <w:proofErr w:type="gramEnd"/>
          </w:p>
          <w:p w14:paraId="48E51451" w14:textId="77777777" w:rsidR="0016494F" w:rsidRDefault="0016494F" w:rsidP="008C262E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Kriterien:</w:t>
            </w:r>
          </w:p>
          <w:p w14:paraId="17493E32" w14:textId="77777777" w:rsidR="0016494F" w:rsidRDefault="0016494F" w:rsidP="008C262E">
            <w:pPr>
              <w:pStyle w:val="Tabelleneintrag"/>
              <w:snapToGrid w:val="0"/>
            </w:pPr>
            <w:r w:rsidRPr="00A072F1">
              <w:t xml:space="preserve">(Konkrete </w:t>
            </w:r>
            <w:r>
              <w:t>Features, die optional sind)</w:t>
            </w:r>
          </w:p>
        </w:tc>
        <w:tc>
          <w:tcPr>
            <w:tcW w:w="8232" w:type="dxa"/>
          </w:tcPr>
          <w:p w14:paraId="58E89A7C" w14:textId="3B608C37" w:rsidR="00400556" w:rsidRPr="00400556" w:rsidRDefault="00400556" w:rsidP="00400556">
            <w:pPr>
              <w:rPr>
                <w:rFonts w:cs="Arial"/>
                <w:b/>
                <w:color w:val="0070C0"/>
                <w:sz w:val="20"/>
              </w:rPr>
            </w:pPr>
            <w:r w:rsidRPr="00400556">
              <w:rPr>
                <w:rFonts w:cs="Arial"/>
                <w:b/>
                <w:color w:val="0070C0"/>
                <w:sz w:val="20"/>
              </w:rPr>
              <w:t xml:space="preserve">Folgende Features </w:t>
            </w:r>
            <w:r>
              <w:rPr>
                <w:rFonts w:cs="Arial"/>
                <w:b/>
                <w:color w:val="0070C0"/>
                <w:sz w:val="20"/>
              </w:rPr>
              <w:t>können zusätzlich</w:t>
            </w:r>
            <w:r w:rsidRPr="00400556">
              <w:rPr>
                <w:rFonts w:cs="Arial"/>
                <w:b/>
                <w:color w:val="0070C0"/>
                <w:sz w:val="20"/>
              </w:rPr>
              <w:t xml:space="preserve"> implementiert werden:</w:t>
            </w:r>
            <w:r w:rsidR="007B2FCB">
              <w:rPr>
                <w:rFonts w:cs="Arial"/>
                <w:b/>
                <w:color w:val="0070C0"/>
                <w:sz w:val="20"/>
              </w:rPr>
              <w:t xml:space="preserve"> (</w:t>
            </w:r>
            <w:r w:rsidR="003A3100">
              <w:rPr>
                <w:rFonts w:cs="Arial"/>
                <w:b/>
                <w:color w:val="0070C0"/>
                <w:sz w:val="20"/>
              </w:rPr>
              <w:t xml:space="preserve">Varianten, </w:t>
            </w:r>
            <w:r w:rsidR="007B2FCB">
              <w:rPr>
                <w:rFonts w:cs="Arial"/>
                <w:b/>
                <w:color w:val="0070C0"/>
                <w:sz w:val="20"/>
              </w:rPr>
              <w:t>Kreativität)</w:t>
            </w:r>
          </w:p>
          <w:p w14:paraId="6E7B65C1" w14:textId="36EC5219" w:rsidR="00400556" w:rsidRDefault="00B35C47" w:rsidP="0040055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Andere Start</w:t>
            </w:r>
            <w:r w:rsidR="00C12FF7">
              <w:rPr>
                <w:rFonts w:cs="Arial"/>
                <w:color w:val="0070C0"/>
                <w:sz w:val="20"/>
              </w:rPr>
              <w:t>o</w:t>
            </w:r>
            <w:r>
              <w:rPr>
                <w:rFonts w:cs="Arial"/>
                <w:color w:val="0070C0"/>
                <w:sz w:val="20"/>
              </w:rPr>
              <w:t>rdner</w:t>
            </w:r>
            <w:r w:rsidR="00643151">
              <w:rPr>
                <w:rFonts w:cs="Arial"/>
                <w:color w:val="0070C0"/>
                <w:sz w:val="20"/>
              </w:rPr>
              <w:t xml:space="preserve"> </w:t>
            </w:r>
            <w:r w:rsidR="00C12FF7">
              <w:rPr>
                <w:rFonts w:cs="Arial"/>
                <w:color w:val="0070C0"/>
                <w:sz w:val="20"/>
              </w:rPr>
              <w:t>(ordner von welchem die Files verschoben werden</w:t>
            </w:r>
            <w:r w:rsidR="00842D43">
              <w:rPr>
                <w:rFonts w:cs="Arial"/>
                <w:color w:val="0070C0"/>
                <w:sz w:val="20"/>
              </w:rPr>
              <w:t xml:space="preserve"> in Konfigurationsfile</w:t>
            </w:r>
          </w:p>
          <w:p w14:paraId="0EFB8DBC" w14:textId="704DE482" w:rsidR="00400556" w:rsidRDefault="00400556" w:rsidP="0040055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</w:p>
          <w:p w14:paraId="63791912" w14:textId="77777777" w:rsidR="00400556" w:rsidRPr="00A542EC" w:rsidRDefault="00400556" w:rsidP="0040055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</w:p>
          <w:p w14:paraId="37227516" w14:textId="77777777" w:rsidR="0016494F" w:rsidRDefault="0016494F" w:rsidP="008C262E">
            <w:pPr>
              <w:pStyle w:val="Tabelleneintrag"/>
              <w:tabs>
                <w:tab w:val="left" w:pos="430"/>
                <w:tab w:val="left" w:pos="1077"/>
                <w:tab w:val="left" w:pos="1927"/>
                <w:tab w:val="left" w:pos="2920"/>
                <w:tab w:val="left" w:pos="4621"/>
                <w:tab w:val="left" w:pos="5675"/>
              </w:tabs>
              <w:snapToGrid w:val="0"/>
            </w:pPr>
          </w:p>
        </w:tc>
      </w:tr>
    </w:tbl>
    <w:p w14:paraId="00FBA367" w14:textId="77777777" w:rsidR="0016494F" w:rsidRDefault="0016494F">
      <w:pPr>
        <w:spacing w:before="0" w:after="0"/>
        <w:rPr>
          <w:b/>
          <w:sz w:val="28"/>
        </w:rPr>
      </w:pPr>
    </w:p>
    <w:p w14:paraId="37245EB5" w14:textId="4EFABC3A" w:rsidR="0016494F" w:rsidRDefault="00B4268A" w:rsidP="0016494F">
      <w:pPr>
        <w:pStyle w:val="berschrift2"/>
      </w:pPr>
      <w:r>
        <w:t>Planung Meilensteine</w:t>
      </w:r>
      <w:r w:rsidR="00B70BF5">
        <w:t xml:space="preserve"> (LB1 / LB2)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6"/>
        <w:gridCol w:w="5084"/>
        <w:gridCol w:w="1607"/>
        <w:gridCol w:w="2085"/>
      </w:tblGrid>
      <w:tr w:rsidR="00A542EC" w:rsidRPr="008A5948" w14:paraId="2C0D2306" w14:textId="77777777" w:rsidTr="00A542EC">
        <w:trPr>
          <w:trHeight w:val="884"/>
        </w:trPr>
        <w:tc>
          <w:tcPr>
            <w:tcW w:w="546" w:type="dxa"/>
          </w:tcPr>
          <w:p w14:paraId="2F9E2FDD" w14:textId="5AF0B939" w:rsidR="0016494F" w:rsidRPr="008A5948" w:rsidRDefault="0016494F" w:rsidP="0016494F">
            <w:pPr>
              <w:pStyle w:val="berschrift2"/>
              <w:numPr>
                <w:ilvl w:val="0"/>
                <w:numId w:val="0"/>
              </w:num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MS</w:t>
            </w:r>
          </w:p>
        </w:tc>
        <w:tc>
          <w:tcPr>
            <w:tcW w:w="5084" w:type="dxa"/>
          </w:tcPr>
          <w:p w14:paraId="629F0B0C" w14:textId="77777777" w:rsidR="0016494F" w:rsidRPr="008A5948" w:rsidRDefault="0016494F" w:rsidP="0016494F">
            <w:pPr>
              <w:pStyle w:val="berschrift2"/>
              <w:numPr>
                <w:ilvl w:val="0"/>
                <w:numId w:val="0"/>
              </w:numPr>
              <w:rPr>
                <w:i/>
                <w:sz w:val="22"/>
                <w:szCs w:val="22"/>
              </w:rPr>
            </w:pPr>
            <w:r w:rsidRPr="008A5948">
              <w:rPr>
                <w:i/>
                <w:sz w:val="22"/>
                <w:szCs w:val="22"/>
              </w:rPr>
              <w:t>Tätigkeit / Abgabe</w:t>
            </w:r>
          </w:p>
        </w:tc>
        <w:tc>
          <w:tcPr>
            <w:tcW w:w="1607" w:type="dxa"/>
            <w:tcBorders>
              <w:bottom w:val="single" w:sz="4" w:space="0" w:color="auto"/>
            </w:tcBorders>
          </w:tcPr>
          <w:p w14:paraId="0A77BC6E" w14:textId="50F84995" w:rsidR="0016494F" w:rsidRPr="008A5948" w:rsidRDefault="0016494F" w:rsidP="0016494F">
            <w:pPr>
              <w:pStyle w:val="berschrift2"/>
              <w:numPr>
                <w:ilvl w:val="0"/>
                <w:numId w:val="0"/>
              </w:num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Soll-Datum</w:t>
            </w:r>
            <w:r w:rsidRPr="008A5948">
              <w:rPr>
                <w:i/>
                <w:sz w:val="22"/>
                <w:szCs w:val="22"/>
              </w:rPr>
              <w:t xml:space="preserve"> </w:t>
            </w:r>
          </w:p>
        </w:tc>
        <w:tc>
          <w:tcPr>
            <w:tcW w:w="2085" w:type="dxa"/>
            <w:tcBorders>
              <w:bottom w:val="single" w:sz="4" w:space="0" w:color="auto"/>
            </w:tcBorders>
          </w:tcPr>
          <w:p w14:paraId="2E847F1C" w14:textId="07CB4247" w:rsidR="0016494F" w:rsidRPr="008A5948" w:rsidRDefault="0016494F" w:rsidP="0016494F">
            <w:pPr>
              <w:pStyle w:val="berschrift2"/>
              <w:numPr>
                <w:ilvl w:val="0"/>
                <w:numId w:val="0"/>
              </w:num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Ist-Datum</w:t>
            </w:r>
          </w:p>
        </w:tc>
      </w:tr>
      <w:tr w:rsidR="00A542EC" w:rsidRPr="008A5948" w14:paraId="3CFB3DA9" w14:textId="77777777" w:rsidTr="00A542EC">
        <w:trPr>
          <w:trHeight w:val="1556"/>
        </w:trPr>
        <w:tc>
          <w:tcPr>
            <w:tcW w:w="546" w:type="dxa"/>
          </w:tcPr>
          <w:p w14:paraId="0F056C75" w14:textId="77777777" w:rsidR="0016494F" w:rsidRPr="008A5948" w:rsidRDefault="0016494F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</w:t>
            </w:r>
          </w:p>
        </w:tc>
        <w:tc>
          <w:tcPr>
            <w:tcW w:w="5084" w:type="dxa"/>
          </w:tcPr>
          <w:p w14:paraId="2DAA8BA3" w14:textId="77777777" w:rsidR="00A542EC" w:rsidRPr="006C1649" w:rsidRDefault="00A542EC" w:rsidP="00A542EC">
            <w:pPr>
              <w:pStyle w:val="berschrift2"/>
              <w:numPr>
                <w:ilvl w:val="0"/>
                <w:numId w:val="0"/>
              </w:numPr>
              <w:spacing w:before="0" w:after="0"/>
              <w:rPr>
                <w:color w:val="7030A0"/>
                <w:sz w:val="22"/>
                <w:szCs w:val="22"/>
              </w:rPr>
            </w:pPr>
            <w:r w:rsidRPr="006C1649">
              <w:rPr>
                <w:color w:val="7030A0"/>
                <w:sz w:val="22"/>
                <w:szCs w:val="22"/>
              </w:rPr>
              <w:t xml:space="preserve">Projektstart </w:t>
            </w:r>
          </w:p>
          <w:p w14:paraId="02BBCA41" w14:textId="042AC948" w:rsidR="00A542EC" w:rsidRPr="008A5948" w:rsidRDefault="00A542EC" w:rsidP="00A542EC">
            <w:pPr>
              <w:pStyle w:val="berschrift2"/>
              <w:numPr>
                <w:ilvl w:val="0"/>
                <w:numId w:val="24"/>
              </w:numPr>
              <w:spacing w:before="0" w:after="0"/>
              <w:ind w:left="397" w:hanging="284"/>
              <w:rPr>
                <w:b w:val="0"/>
                <w:sz w:val="22"/>
                <w:szCs w:val="22"/>
              </w:rPr>
            </w:pPr>
            <w:r w:rsidRPr="008A5948">
              <w:rPr>
                <w:b w:val="0"/>
                <w:sz w:val="22"/>
                <w:szCs w:val="22"/>
              </w:rPr>
              <w:t>Team</w:t>
            </w:r>
            <w:r w:rsidR="00316558">
              <w:rPr>
                <w:b w:val="0"/>
                <w:sz w:val="22"/>
                <w:szCs w:val="22"/>
              </w:rPr>
              <w:t xml:space="preserve"> B</w:t>
            </w:r>
            <w:r w:rsidRPr="008A5948">
              <w:rPr>
                <w:b w:val="0"/>
                <w:sz w:val="22"/>
                <w:szCs w:val="22"/>
              </w:rPr>
              <w:t>ildung</w:t>
            </w:r>
            <w:r w:rsidR="00366C6B">
              <w:rPr>
                <w:b w:val="0"/>
                <w:sz w:val="22"/>
                <w:szCs w:val="22"/>
              </w:rPr>
              <w:t xml:space="preserve">, </w:t>
            </w:r>
            <w:r w:rsidR="0062737A">
              <w:rPr>
                <w:b w:val="0"/>
                <w:sz w:val="22"/>
                <w:szCs w:val="22"/>
              </w:rPr>
              <w:t>Kollaboration</w:t>
            </w:r>
            <w:r w:rsidR="00990073">
              <w:rPr>
                <w:b w:val="0"/>
                <w:sz w:val="22"/>
                <w:szCs w:val="22"/>
              </w:rPr>
              <w:t>splattform, GitHub</w:t>
            </w:r>
            <w:r w:rsidR="000016ED">
              <w:rPr>
                <w:b w:val="0"/>
                <w:sz w:val="22"/>
                <w:szCs w:val="22"/>
              </w:rPr>
              <w:t xml:space="preserve"> </w:t>
            </w:r>
            <w:r w:rsidR="00ED6DB3">
              <w:rPr>
                <w:b w:val="0"/>
                <w:sz w:val="22"/>
                <w:szCs w:val="22"/>
              </w:rPr>
              <w:t>Repos *</w:t>
            </w:r>
            <w:r w:rsidR="000016ED">
              <w:rPr>
                <w:b w:val="0"/>
                <w:sz w:val="22"/>
                <w:szCs w:val="22"/>
              </w:rPr>
              <w:t>, Lehrerzugang</w:t>
            </w:r>
          </w:p>
          <w:p w14:paraId="794AD183" w14:textId="5651FA59" w:rsidR="00A542EC" w:rsidRPr="008A5948" w:rsidRDefault="00A542EC" w:rsidP="00A542EC">
            <w:pPr>
              <w:pStyle w:val="berschrift2"/>
              <w:numPr>
                <w:ilvl w:val="0"/>
                <w:numId w:val="24"/>
              </w:numPr>
              <w:spacing w:before="0" w:after="0"/>
              <w:ind w:left="397" w:hanging="284"/>
              <w:rPr>
                <w:sz w:val="22"/>
                <w:szCs w:val="22"/>
              </w:rPr>
            </w:pPr>
            <w:r w:rsidRPr="008A5948">
              <w:rPr>
                <w:sz w:val="22"/>
                <w:szCs w:val="22"/>
              </w:rPr>
              <w:t xml:space="preserve">Wahl / Ausarbeitung der </w:t>
            </w:r>
            <w:r>
              <w:rPr>
                <w:sz w:val="22"/>
                <w:szCs w:val="22"/>
              </w:rPr>
              <w:t>Anforderungsdefinition</w:t>
            </w:r>
          </w:p>
          <w:p w14:paraId="4B36DDC0" w14:textId="46548DBF" w:rsidR="0016494F" w:rsidRPr="008A5948" w:rsidRDefault="00A542EC" w:rsidP="00A542EC">
            <w:pPr>
              <w:spacing w:before="0" w:after="0"/>
              <w:ind w:left="113"/>
              <w:rPr>
                <w:lang w:eastAsia="de-DE"/>
              </w:rPr>
            </w:pPr>
            <w:r w:rsidRPr="008A5948">
              <w:rPr>
                <w:sz w:val="22"/>
                <w:szCs w:val="22"/>
              </w:rPr>
              <w:t xml:space="preserve">Abnahme </w:t>
            </w:r>
            <w:r>
              <w:rPr>
                <w:sz w:val="22"/>
                <w:szCs w:val="22"/>
              </w:rPr>
              <w:t>Anforderungsdefinition durch Lehrperson</w:t>
            </w:r>
          </w:p>
        </w:tc>
        <w:tc>
          <w:tcPr>
            <w:tcW w:w="1607" w:type="dxa"/>
            <w:shd w:val="clear" w:color="auto" w:fill="F2F2F2"/>
          </w:tcPr>
          <w:p w14:paraId="12E5F6D4" w14:textId="46AF0F5D" w:rsidR="0016494F" w:rsidRPr="00B407BA" w:rsidRDefault="00307CDA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05.02.2021</w:t>
            </w:r>
          </w:p>
        </w:tc>
        <w:tc>
          <w:tcPr>
            <w:tcW w:w="2085" w:type="dxa"/>
            <w:shd w:val="clear" w:color="auto" w:fill="F2F2F2"/>
          </w:tcPr>
          <w:p w14:paraId="1B3AE1F5" w14:textId="54B33AFC" w:rsidR="0016494F" w:rsidRPr="00B407BA" w:rsidRDefault="002D24E8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05.02.2021</w:t>
            </w:r>
          </w:p>
        </w:tc>
      </w:tr>
      <w:tr w:rsidR="00A542EC" w:rsidRPr="008A5948" w14:paraId="097AE826" w14:textId="77777777" w:rsidTr="00A542EC">
        <w:tc>
          <w:tcPr>
            <w:tcW w:w="546" w:type="dxa"/>
          </w:tcPr>
          <w:p w14:paraId="0D794514" w14:textId="77777777" w:rsidR="0016494F" w:rsidRPr="009E43C0" w:rsidRDefault="0016494F" w:rsidP="0016494F">
            <w:pPr>
              <w:pStyle w:val="berschrift2"/>
              <w:numPr>
                <w:ilvl w:val="0"/>
                <w:numId w:val="0"/>
              </w:numPr>
              <w:rPr>
                <w:bCs/>
                <w:sz w:val="22"/>
                <w:szCs w:val="22"/>
              </w:rPr>
            </w:pPr>
            <w:r w:rsidRPr="009E43C0">
              <w:rPr>
                <w:bCs/>
                <w:sz w:val="22"/>
                <w:szCs w:val="22"/>
              </w:rPr>
              <w:t>B</w:t>
            </w:r>
          </w:p>
        </w:tc>
        <w:tc>
          <w:tcPr>
            <w:tcW w:w="5084" w:type="dxa"/>
          </w:tcPr>
          <w:p w14:paraId="31F23DFB" w14:textId="77777777" w:rsidR="00A542EC" w:rsidRPr="006C1649" w:rsidRDefault="00A542EC" w:rsidP="00A542EC">
            <w:pPr>
              <w:pStyle w:val="berschrift2"/>
              <w:numPr>
                <w:ilvl w:val="0"/>
                <w:numId w:val="0"/>
              </w:numPr>
              <w:spacing w:before="0" w:after="0"/>
              <w:rPr>
                <w:color w:val="7030A0"/>
                <w:sz w:val="22"/>
                <w:szCs w:val="22"/>
              </w:rPr>
            </w:pPr>
            <w:r w:rsidRPr="006C1649">
              <w:rPr>
                <w:color w:val="7030A0"/>
                <w:sz w:val="22"/>
                <w:szCs w:val="22"/>
              </w:rPr>
              <w:t>Teamaufgabe 1:</w:t>
            </w:r>
          </w:p>
          <w:p w14:paraId="5C8AD505" w14:textId="6FCD35F3" w:rsidR="0016494F" w:rsidRPr="008A5948" w:rsidRDefault="00A542EC" w:rsidP="006C1649">
            <w:pPr>
              <w:pStyle w:val="berschrift2"/>
              <w:numPr>
                <w:ilvl w:val="0"/>
                <w:numId w:val="27"/>
              </w:numPr>
              <w:spacing w:before="0" w:after="0"/>
              <w:ind w:left="443"/>
              <w:rPr>
                <w:b w:val="0"/>
                <w:sz w:val="22"/>
                <w:szCs w:val="22"/>
              </w:rPr>
            </w:pPr>
            <w:r w:rsidRPr="006C1649">
              <w:rPr>
                <w:sz w:val="22"/>
                <w:szCs w:val="22"/>
              </w:rPr>
              <w:t xml:space="preserve">Abgabe: Lösungsdesign </w:t>
            </w:r>
            <w:r w:rsidRPr="006C1649">
              <w:rPr>
                <w:sz w:val="22"/>
                <w:szCs w:val="22"/>
              </w:rPr>
              <w:br/>
            </w:r>
            <w:r w:rsidRPr="008A5948">
              <w:rPr>
                <w:b w:val="0"/>
                <w:sz w:val="22"/>
                <w:szCs w:val="22"/>
              </w:rPr>
              <w:t>(</w:t>
            </w:r>
            <w:r>
              <w:rPr>
                <w:b w:val="0"/>
                <w:sz w:val="22"/>
                <w:szCs w:val="22"/>
              </w:rPr>
              <w:t>Funktionsmodell / GUI / PAP / Storyboard</w:t>
            </w:r>
            <w:r w:rsidRPr="008A5948"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1607" w:type="dxa"/>
            <w:shd w:val="clear" w:color="auto" w:fill="F2F2F2"/>
          </w:tcPr>
          <w:p w14:paraId="551B0C57" w14:textId="487151BE" w:rsidR="0016494F" w:rsidRPr="00B407BA" w:rsidRDefault="00CA02CD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26.02.2021</w:t>
            </w:r>
          </w:p>
        </w:tc>
        <w:tc>
          <w:tcPr>
            <w:tcW w:w="2085" w:type="dxa"/>
            <w:shd w:val="clear" w:color="auto" w:fill="F2F2F2"/>
          </w:tcPr>
          <w:p w14:paraId="09B54092" w14:textId="77777777" w:rsidR="0016494F" w:rsidRPr="00B407BA" w:rsidRDefault="0016494F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</w:tr>
      <w:tr w:rsidR="00A542EC" w:rsidRPr="008A5948" w14:paraId="51DA8562" w14:textId="77777777" w:rsidTr="00A542EC">
        <w:tc>
          <w:tcPr>
            <w:tcW w:w="546" w:type="dxa"/>
          </w:tcPr>
          <w:p w14:paraId="4B28BBBE" w14:textId="2BB54234" w:rsidR="00B70BF5" w:rsidRPr="009E43C0" w:rsidRDefault="0016494F" w:rsidP="00B70BF5">
            <w:pPr>
              <w:pStyle w:val="berschrift2"/>
              <w:numPr>
                <w:ilvl w:val="0"/>
                <w:numId w:val="0"/>
              </w:numPr>
              <w:rPr>
                <w:bCs/>
                <w:sz w:val="22"/>
                <w:szCs w:val="22"/>
              </w:rPr>
            </w:pPr>
            <w:r w:rsidRPr="009E43C0">
              <w:rPr>
                <w:bCs/>
                <w:sz w:val="22"/>
                <w:szCs w:val="22"/>
              </w:rPr>
              <w:t>B2</w:t>
            </w:r>
          </w:p>
        </w:tc>
        <w:tc>
          <w:tcPr>
            <w:tcW w:w="5084" w:type="dxa"/>
          </w:tcPr>
          <w:p w14:paraId="6DF34B6B" w14:textId="12D7D7B0" w:rsidR="00885DBC" w:rsidRPr="009E43C0" w:rsidRDefault="00885DBC" w:rsidP="00885DBC">
            <w:pPr>
              <w:pStyle w:val="berschrift2"/>
              <w:numPr>
                <w:ilvl w:val="0"/>
                <w:numId w:val="0"/>
              </w:numPr>
              <w:spacing w:before="0" w:after="0"/>
              <w:rPr>
                <w:color w:val="7030A0"/>
                <w:sz w:val="22"/>
                <w:szCs w:val="22"/>
              </w:rPr>
            </w:pPr>
            <w:r w:rsidRPr="009E43C0">
              <w:rPr>
                <w:color w:val="7030A0"/>
                <w:sz w:val="22"/>
                <w:szCs w:val="22"/>
              </w:rPr>
              <w:t>Teamaufgabe 2:</w:t>
            </w:r>
            <w:r w:rsidR="009E43C0" w:rsidRPr="009E43C0">
              <w:rPr>
                <w:color w:val="7030A0"/>
                <w:sz w:val="22"/>
                <w:szCs w:val="22"/>
              </w:rPr>
              <w:t xml:space="preserve"> (Nur LB2)</w:t>
            </w:r>
          </w:p>
          <w:p w14:paraId="3480974E" w14:textId="29A14B26" w:rsidR="0016494F" w:rsidRPr="008A5948" w:rsidRDefault="00885DBC" w:rsidP="0097231F">
            <w:pPr>
              <w:pStyle w:val="berschrift2"/>
              <w:numPr>
                <w:ilvl w:val="0"/>
                <w:numId w:val="24"/>
              </w:numPr>
              <w:spacing w:before="0" w:after="0"/>
              <w:ind w:left="397" w:hanging="284"/>
              <w:rPr>
                <w:b w:val="0"/>
                <w:sz w:val="22"/>
                <w:szCs w:val="22"/>
              </w:rPr>
            </w:pPr>
            <w:r w:rsidRPr="008A5948">
              <w:rPr>
                <w:b w:val="0"/>
                <w:sz w:val="22"/>
                <w:szCs w:val="22"/>
              </w:rPr>
              <w:t>Abgabe: Testvorschrift und Testfälle</w:t>
            </w:r>
          </w:p>
        </w:tc>
        <w:tc>
          <w:tcPr>
            <w:tcW w:w="1607" w:type="dxa"/>
            <w:shd w:val="clear" w:color="auto" w:fill="F2F2F2"/>
          </w:tcPr>
          <w:p w14:paraId="4439554A" w14:textId="77777777" w:rsidR="0016494F" w:rsidRPr="00B407BA" w:rsidRDefault="0016494F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085" w:type="dxa"/>
            <w:shd w:val="clear" w:color="auto" w:fill="F2F2F2"/>
          </w:tcPr>
          <w:p w14:paraId="6689DC6F" w14:textId="77777777" w:rsidR="0016494F" w:rsidRPr="00B407BA" w:rsidRDefault="0016494F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</w:tr>
      <w:tr w:rsidR="00A542EC" w:rsidRPr="008A5948" w14:paraId="1FE11EDD" w14:textId="77777777" w:rsidTr="00A542EC">
        <w:tc>
          <w:tcPr>
            <w:tcW w:w="546" w:type="dxa"/>
          </w:tcPr>
          <w:p w14:paraId="473BF27E" w14:textId="77777777" w:rsidR="00A542EC" w:rsidRPr="009E43C0" w:rsidRDefault="00A542EC" w:rsidP="0016494F">
            <w:pPr>
              <w:pStyle w:val="berschrift2"/>
              <w:numPr>
                <w:ilvl w:val="0"/>
                <w:numId w:val="0"/>
              </w:numPr>
              <w:rPr>
                <w:bCs/>
                <w:sz w:val="22"/>
                <w:szCs w:val="22"/>
              </w:rPr>
            </w:pPr>
            <w:r w:rsidRPr="009E43C0">
              <w:rPr>
                <w:bCs/>
                <w:sz w:val="22"/>
                <w:szCs w:val="22"/>
              </w:rPr>
              <w:t>C</w:t>
            </w:r>
          </w:p>
        </w:tc>
        <w:tc>
          <w:tcPr>
            <w:tcW w:w="5084" w:type="dxa"/>
          </w:tcPr>
          <w:p w14:paraId="0972A9D8" w14:textId="05116A11" w:rsidR="00A542EC" w:rsidRPr="009D067C" w:rsidRDefault="00A542EC" w:rsidP="0097231F">
            <w:pPr>
              <w:pStyle w:val="berschrift2"/>
              <w:numPr>
                <w:ilvl w:val="0"/>
                <w:numId w:val="0"/>
              </w:numPr>
              <w:tabs>
                <w:tab w:val="left" w:pos="2895"/>
              </w:tabs>
              <w:spacing w:before="0" w:after="0"/>
              <w:rPr>
                <w:color w:val="7030A0"/>
                <w:sz w:val="22"/>
                <w:szCs w:val="22"/>
              </w:rPr>
            </w:pPr>
            <w:r w:rsidRPr="009D067C">
              <w:rPr>
                <w:color w:val="7030A0"/>
                <w:sz w:val="22"/>
                <w:szCs w:val="22"/>
              </w:rPr>
              <w:t xml:space="preserve">Einzelaufgabe </w:t>
            </w:r>
            <w:r w:rsidR="008703E4">
              <w:rPr>
                <w:color w:val="7030A0"/>
                <w:sz w:val="22"/>
                <w:szCs w:val="22"/>
              </w:rPr>
              <w:t xml:space="preserve">2 (LB1) </w:t>
            </w:r>
            <w:r w:rsidR="005F23B7">
              <w:rPr>
                <w:color w:val="7030A0"/>
                <w:sz w:val="22"/>
                <w:szCs w:val="22"/>
              </w:rPr>
              <w:t>/</w:t>
            </w:r>
            <w:r w:rsidR="008703E4">
              <w:rPr>
                <w:color w:val="7030A0"/>
                <w:sz w:val="22"/>
                <w:szCs w:val="22"/>
              </w:rPr>
              <w:t xml:space="preserve"> 3 (LB2)</w:t>
            </w:r>
            <w:r w:rsidRPr="009D067C">
              <w:rPr>
                <w:color w:val="7030A0"/>
                <w:sz w:val="22"/>
                <w:szCs w:val="22"/>
              </w:rPr>
              <w:t>:</w:t>
            </w:r>
            <w:r w:rsidR="0097231F">
              <w:rPr>
                <w:color w:val="7030A0"/>
                <w:sz w:val="22"/>
                <w:szCs w:val="22"/>
              </w:rPr>
              <w:tab/>
            </w:r>
          </w:p>
          <w:p w14:paraId="0EEA8961" w14:textId="77777777" w:rsidR="00A542EC" w:rsidRPr="008A5948" w:rsidRDefault="00A542EC" w:rsidP="00A542EC">
            <w:pPr>
              <w:pStyle w:val="berschrift2"/>
              <w:numPr>
                <w:ilvl w:val="0"/>
                <w:numId w:val="24"/>
              </w:numPr>
              <w:spacing w:before="0" w:after="0"/>
              <w:ind w:left="397" w:hanging="284"/>
              <w:rPr>
                <w:b w:val="0"/>
                <w:sz w:val="22"/>
                <w:szCs w:val="22"/>
              </w:rPr>
            </w:pPr>
            <w:r w:rsidRPr="008A5948">
              <w:rPr>
                <w:b w:val="0"/>
                <w:sz w:val="22"/>
                <w:szCs w:val="22"/>
              </w:rPr>
              <w:t>Abgabe Programmcode</w:t>
            </w:r>
            <w:r>
              <w:rPr>
                <w:b w:val="0"/>
                <w:sz w:val="22"/>
                <w:szCs w:val="22"/>
              </w:rPr>
              <w:t xml:space="preserve"> und Dokumentation</w:t>
            </w:r>
          </w:p>
          <w:p w14:paraId="76D458E4" w14:textId="56A513C5" w:rsidR="00A542EC" w:rsidRPr="0097231F" w:rsidRDefault="00A542EC" w:rsidP="0097231F">
            <w:pPr>
              <w:pStyle w:val="berschrift2"/>
              <w:numPr>
                <w:ilvl w:val="0"/>
                <w:numId w:val="24"/>
              </w:numPr>
              <w:spacing w:before="0" w:after="0"/>
              <w:ind w:left="397" w:hanging="284"/>
              <w:rPr>
                <w:sz w:val="22"/>
                <w:szCs w:val="22"/>
              </w:rPr>
            </w:pPr>
            <w:r w:rsidRPr="0097231F">
              <w:rPr>
                <w:sz w:val="22"/>
                <w:szCs w:val="22"/>
              </w:rPr>
              <w:t>Fachgespräch Projektabnahme</w:t>
            </w:r>
          </w:p>
        </w:tc>
        <w:tc>
          <w:tcPr>
            <w:tcW w:w="1607" w:type="dxa"/>
            <w:shd w:val="clear" w:color="auto" w:fill="F2F2F2"/>
          </w:tcPr>
          <w:p w14:paraId="4B632966" w14:textId="33677C33" w:rsidR="00A542EC" w:rsidRPr="00B407BA" w:rsidRDefault="00626EBB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05.03.2021</w:t>
            </w:r>
          </w:p>
        </w:tc>
        <w:tc>
          <w:tcPr>
            <w:tcW w:w="2085" w:type="dxa"/>
            <w:shd w:val="clear" w:color="auto" w:fill="F2F2F2"/>
          </w:tcPr>
          <w:p w14:paraId="36381096" w14:textId="77777777" w:rsidR="00A542EC" w:rsidRPr="00B407BA" w:rsidRDefault="00A542EC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</w:tr>
      <w:tr w:rsidR="00A542EC" w:rsidRPr="008A5948" w14:paraId="51A613FE" w14:textId="77777777" w:rsidTr="00A542EC">
        <w:tc>
          <w:tcPr>
            <w:tcW w:w="546" w:type="dxa"/>
          </w:tcPr>
          <w:p w14:paraId="1A69CBFF" w14:textId="77777777" w:rsidR="0016494F" w:rsidRPr="009E43C0" w:rsidRDefault="0016494F" w:rsidP="0016494F">
            <w:pPr>
              <w:pStyle w:val="berschrift2"/>
              <w:numPr>
                <w:ilvl w:val="0"/>
                <w:numId w:val="0"/>
              </w:numPr>
              <w:rPr>
                <w:bCs/>
                <w:sz w:val="22"/>
                <w:szCs w:val="22"/>
              </w:rPr>
            </w:pPr>
            <w:r w:rsidRPr="009E43C0">
              <w:rPr>
                <w:bCs/>
                <w:sz w:val="22"/>
                <w:szCs w:val="22"/>
              </w:rPr>
              <w:t>C2</w:t>
            </w:r>
          </w:p>
        </w:tc>
        <w:tc>
          <w:tcPr>
            <w:tcW w:w="5084" w:type="dxa"/>
          </w:tcPr>
          <w:p w14:paraId="5AD9EB72" w14:textId="06BEE438" w:rsidR="00885DBC" w:rsidRPr="00885DBC" w:rsidRDefault="00885DBC" w:rsidP="00885DBC">
            <w:pPr>
              <w:pStyle w:val="berschrift2"/>
              <w:numPr>
                <w:ilvl w:val="0"/>
                <w:numId w:val="0"/>
              </w:numPr>
              <w:spacing w:before="0" w:after="0"/>
              <w:rPr>
                <w:color w:val="7030A0"/>
                <w:sz w:val="22"/>
                <w:szCs w:val="22"/>
              </w:rPr>
            </w:pPr>
            <w:r w:rsidRPr="00885DBC">
              <w:rPr>
                <w:color w:val="7030A0"/>
                <w:sz w:val="22"/>
                <w:szCs w:val="22"/>
              </w:rPr>
              <w:t>Einzelaufgabe 4:</w:t>
            </w:r>
            <w:r w:rsidR="009E43C0">
              <w:rPr>
                <w:color w:val="7030A0"/>
                <w:sz w:val="22"/>
                <w:szCs w:val="22"/>
              </w:rPr>
              <w:t xml:space="preserve"> (Nur LB2)</w:t>
            </w:r>
          </w:p>
          <w:p w14:paraId="74B7465F" w14:textId="77777777" w:rsidR="00885DBC" w:rsidRPr="00885DBC" w:rsidRDefault="00885DBC" w:rsidP="00885DBC">
            <w:pPr>
              <w:pStyle w:val="berschrift2"/>
              <w:numPr>
                <w:ilvl w:val="0"/>
                <w:numId w:val="24"/>
              </w:numPr>
              <w:spacing w:before="0" w:after="0"/>
            </w:pPr>
            <w:r w:rsidRPr="008A5948">
              <w:rPr>
                <w:b w:val="0"/>
                <w:sz w:val="22"/>
                <w:szCs w:val="22"/>
              </w:rPr>
              <w:t xml:space="preserve">Abgabe: </w:t>
            </w:r>
            <w:r>
              <w:rPr>
                <w:b w:val="0"/>
                <w:sz w:val="22"/>
                <w:szCs w:val="22"/>
              </w:rPr>
              <w:t>Ausgefüllter Systemtest</w:t>
            </w:r>
            <w:r w:rsidRPr="008A5948">
              <w:rPr>
                <w:b w:val="0"/>
                <w:sz w:val="22"/>
                <w:szCs w:val="22"/>
              </w:rPr>
              <w:t xml:space="preserve"> </w:t>
            </w:r>
          </w:p>
          <w:p w14:paraId="0603C129" w14:textId="136645BC" w:rsidR="0016494F" w:rsidRPr="008A5948" w:rsidRDefault="0016494F" w:rsidP="00885DBC">
            <w:pPr>
              <w:pStyle w:val="berschrift2"/>
              <w:numPr>
                <w:ilvl w:val="0"/>
                <w:numId w:val="0"/>
              </w:numPr>
              <w:spacing w:before="0" w:after="0"/>
              <w:ind w:left="17"/>
            </w:pPr>
          </w:p>
        </w:tc>
        <w:tc>
          <w:tcPr>
            <w:tcW w:w="1607" w:type="dxa"/>
            <w:shd w:val="clear" w:color="auto" w:fill="F2F2F2"/>
          </w:tcPr>
          <w:p w14:paraId="5915EF86" w14:textId="77777777" w:rsidR="0016494F" w:rsidRPr="00B407BA" w:rsidRDefault="0016494F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085" w:type="dxa"/>
            <w:shd w:val="clear" w:color="auto" w:fill="F2F2F2"/>
          </w:tcPr>
          <w:p w14:paraId="3992D946" w14:textId="77777777" w:rsidR="0016494F" w:rsidRPr="00B407BA" w:rsidRDefault="0016494F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</w:tr>
    </w:tbl>
    <w:p w14:paraId="09522691" w14:textId="77777777" w:rsidR="0016494F" w:rsidRDefault="0016494F">
      <w:pPr>
        <w:spacing w:before="0" w:after="0"/>
        <w:rPr>
          <w:b/>
          <w:sz w:val="28"/>
        </w:rPr>
      </w:pPr>
    </w:p>
    <w:p w14:paraId="1C66B7C0" w14:textId="25F562A3" w:rsidR="00ED6DB3" w:rsidRPr="00ED6DB3" w:rsidRDefault="00ED6DB3" w:rsidP="00ED6DB3">
      <w:pPr>
        <w:pStyle w:val="Textkrper"/>
        <w:rPr>
          <w:color w:val="FF0000"/>
        </w:rPr>
      </w:pPr>
      <w:r w:rsidRPr="00ED6DB3">
        <w:rPr>
          <w:color w:val="FF0000"/>
        </w:rPr>
        <w:t xml:space="preserve">*) Öffentliche GitHub-URLs im Ablageordner auf dem BSCW ablegen! (pro </w:t>
      </w:r>
      <w:r w:rsidR="00564FED">
        <w:rPr>
          <w:color w:val="FF0000"/>
        </w:rPr>
        <w:t>Team</w:t>
      </w:r>
      <w:r w:rsidRPr="00ED6DB3">
        <w:rPr>
          <w:color w:val="FF0000"/>
        </w:rPr>
        <w:t>)</w:t>
      </w:r>
    </w:p>
    <w:p w14:paraId="2BA40E4D" w14:textId="7948A2AA" w:rsidR="00ED6DB3" w:rsidRPr="006D7AC1" w:rsidRDefault="00ED6DB3" w:rsidP="00ED6DB3">
      <w:pPr>
        <w:pStyle w:val="Textkrper"/>
        <w:rPr>
          <w:b/>
          <w:i/>
          <w:lang w:eastAsia="de-DE"/>
        </w:rPr>
      </w:pPr>
      <w:r>
        <w:rPr>
          <w:color w:val="FF0000"/>
        </w:rPr>
        <w:t xml:space="preserve">Namenskonvention URL: </w:t>
      </w:r>
      <w:r w:rsidRPr="00ED6DB3">
        <w:rPr>
          <w:b/>
          <w:bCs/>
          <w:color w:val="FF0000"/>
        </w:rPr>
        <w:t>M122_Klasse_Thema_Name</w:t>
      </w:r>
      <w:r w:rsidR="00564FED">
        <w:rPr>
          <w:b/>
          <w:bCs/>
          <w:color w:val="FF0000"/>
        </w:rPr>
        <w:t>_Name</w:t>
      </w:r>
      <w:r>
        <w:rPr>
          <w:color w:val="FF0000"/>
        </w:rPr>
        <w:t xml:space="preserve"> </w:t>
      </w:r>
      <w:r w:rsidRPr="006D7AC1">
        <w:rPr>
          <w:b/>
          <w:i/>
          <w:lang w:eastAsia="de-DE"/>
        </w:rPr>
        <w:t xml:space="preserve"> </w:t>
      </w:r>
    </w:p>
    <w:p w14:paraId="6AEFF253" w14:textId="4FC579BC" w:rsidR="00A542EC" w:rsidRDefault="00A542EC">
      <w:pPr>
        <w:spacing w:before="0" w:after="0"/>
        <w:rPr>
          <w:b/>
          <w:sz w:val="28"/>
        </w:rPr>
      </w:pPr>
      <w:r>
        <w:br w:type="page"/>
      </w:r>
    </w:p>
    <w:p w14:paraId="2A085954" w14:textId="513326CD" w:rsidR="00A22ADE" w:rsidRDefault="00240570" w:rsidP="000A3F28">
      <w:pPr>
        <w:pStyle w:val="berschrift1"/>
      </w:pPr>
      <w:r>
        <w:lastRenderedPageBreak/>
        <w:t>Lösungsdesign (</w:t>
      </w:r>
      <w:r w:rsidR="00674AA8" w:rsidRPr="00674AA8">
        <w:rPr>
          <w:color w:val="7030A0"/>
        </w:rPr>
        <w:t xml:space="preserve">Meilenstein B: </w:t>
      </w:r>
      <w:r w:rsidRPr="00CB64E6">
        <w:rPr>
          <w:color w:val="7030A0"/>
        </w:rPr>
        <w:t>Teamaufgabe 1</w:t>
      </w:r>
      <w:r>
        <w:t>)</w:t>
      </w:r>
    </w:p>
    <w:p w14:paraId="725AA129" w14:textId="00ADB5D4" w:rsidR="00240570" w:rsidRDefault="00A542EC" w:rsidP="00240570">
      <w:pPr>
        <w:pStyle w:val="Textkrper"/>
      </w:pPr>
      <w:r>
        <w:t>Anhand der Analyse wurde folgendes Lösungsdesign entworfen:</w:t>
      </w:r>
    </w:p>
    <w:p w14:paraId="3F17DDA0" w14:textId="149E6D4D" w:rsidR="00C63F49" w:rsidRDefault="00F76CED" w:rsidP="00F279D7">
      <w:pPr>
        <w:pStyle w:val="berschrift2"/>
      </w:pPr>
      <w:r>
        <w:t xml:space="preserve">Schematische Darstellung </w:t>
      </w:r>
      <w:r w:rsidR="00B51326">
        <w:t>der Funktionalität</w:t>
      </w:r>
      <w:r w:rsidR="002C40FA">
        <w:t xml:space="preserve">, sog. </w:t>
      </w:r>
      <w:r w:rsidR="00C041CA">
        <w:t>Funktionsmodell</w:t>
      </w:r>
      <w:r w:rsidR="00C041CA">
        <w:tab/>
      </w:r>
    </w:p>
    <w:p w14:paraId="3F8E4C93" w14:textId="4B59607B" w:rsidR="000A3F28" w:rsidRDefault="000A3F28" w:rsidP="00240570">
      <w:pPr>
        <w:pStyle w:val="Textkrper"/>
      </w:pPr>
      <w:r>
        <w:t xml:space="preserve">Im Folgenden </w:t>
      </w:r>
      <w:r w:rsidR="00632399">
        <w:t>ist</w:t>
      </w:r>
      <w:r>
        <w:t xml:space="preserve"> die erwartete</w:t>
      </w:r>
      <w:r w:rsidR="00632399">
        <w:t xml:space="preserve"> Funktionalität </w:t>
      </w:r>
      <w:r>
        <w:t>dargestellt</w:t>
      </w:r>
      <w:r w:rsidR="008F6C1B">
        <w:t xml:space="preserve"> und </w:t>
      </w:r>
      <w:r w:rsidR="003B6907">
        <w:t>erklärt</w:t>
      </w:r>
      <w:r>
        <w:t>:</w:t>
      </w:r>
    </w:p>
    <w:p w14:paraId="0D2D0AC2" w14:textId="7B317FDC" w:rsidR="000C3961" w:rsidRDefault="000C3961" w:rsidP="00240570">
      <w:pPr>
        <w:pStyle w:val="Textkrper"/>
      </w:pPr>
      <w:r>
        <w:rPr>
          <w:noProof/>
        </w:rPr>
        <w:drawing>
          <wp:inline distT="0" distB="0" distL="0" distR="0" wp14:anchorId="35030EFD" wp14:editId="5C151812">
            <wp:extent cx="5939790" cy="1435100"/>
            <wp:effectExtent l="0" t="0" r="381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E1E2B" w14:textId="5D3EC7BE" w:rsidR="00C63F49" w:rsidRDefault="00C63F49" w:rsidP="00240570">
      <w:pPr>
        <w:pStyle w:val="Textkrper"/>
      </w:pPr>
      <w:r>
        <w:t>...</w:t>
      </w:r>
    </w:p>
    <w:p w14:paraId="71000F2A" w14:textId="6999F2FA" w:rsidR="000A3F28" w:rsidRPr="00ED7719" w:rsidRDefault="000A3F28" w:rsidP="00240570">
      <w:pPr>
        <w:pStyle w:val="Textkrper"/>
        <w:rPr>
          <w:color w:val="0070C0"/>
        </w:rPr>
      </w:pPr>
      <w:r w:rsidRPr="00ED7719">
        <w:rPr>
          <w:color w:val="0070C0"/>
        </w:rPr>
        <w:t>(</w:t>
      </w:r>
      <w:r w:rsidRPr="00632399">
        <w:rPr>
          <w:b/>
          <w:bCs/>
          <w:color w:val="0070C0"/>
        </w:rPr>
        <w:t>Funktionsmodell</w:t>
      </w:r>
      <w:r w:rsidR="00C041CA">
        <w:rPr>
          <w:color w:val="0070C0"/>
        </w:rPr>
        <w:t xml:space="preserve">: </w:t>
      </w:r>
      <w:r w:rsidR="003243A1">
        <w:rPr>
          <w:color w:val="0070C0"/>
        </w:rPr>
        <w:t>S</w:t>
      </w:r>
      <w:r w:rsidR="00C041CA">
        <w:rPr>
          <w:color w:val="0070C0"/>
        </w:rPr>
        <w:t>kizze</w:t>
      </w:r>
      <w:r w:rsidR="003243A1">
        <w:rPr>
          <w:color w:val="0070C0"/>
        </w:rPr>
        <w:t xml:space="preserve">, Bild, </w:t>
      </w:r>
      <w:r w:rsidR="0035419A">
        <w:rPr>
          <w:color w:val="0070C0"/>
        </w:rPr>
        <w:t xml:space="preserve">Pictogramm, </w:t>
      </w:r>
      <w:r w:rsidR="003243A1">
        <w:rPr>
          <w:color w:val="0070C0"/>
        </w:rPr>
        <w:t>Mindmap, Blockdiagramm</w:t>
      </w:r>
      <w:r w:rsidR="0035419A">
        <w:rPr>
          <w:color w:val="0070C0"/>
        </w:rPr>
        <w:t>, UseCase (</w:t>
      </w:r>
      <w:proofErr w:type="gramStart"/>
      <w:r w:rsidR="0035419A">
        <w:rPr>
          <w:color w:val="0070C0"/>
        </w:rPr>
        <w:t xml:space="preserve">API) </w:t>
      </w:r>
      <w:r w:rsidR="00C041CA">
        <w:rPr>
          <w:color w:val="0070C0"/>
        </w:rPr>
        <w:t xml:space="preserve"> zur</w:t>
      </w:r>
      <w:proofErr w:type="gramEnd"/>
      <w:r w:rsidR="00C041CA">
        <w:rPr>
          <w:color w:val="0070C0"/>
        </w:rPr>
        <w:t xml:space="preserve"> obigen Anforderungsdefinition</w:t>
      </w:r>
      <w:r w:rsidR="003243A1">
        <w:rPr>
          <w:color w:val="0070C0"/>
        </w:rPr>
        <w:t xml:space="preserve"> </w:t>
      </w:r>
      <w:r w:rsidR="003243A1" w:rsidRPr="00632399">
        <w:rPr>
          <w:b/>
          <w:bCs/>
          <w:color w:val="0070C0"/>
        </w:rPr>
        <w:t xml:space="preserve">mit </w:t>
      </w:r>
      <w:r w:rsidR="00F7323B" w:rsidRPr="00632399">
        <w:rPr>
          <w:b/>
          <w:bCs/>
          <w:color w:val="0070C0"/>
        </w:rPr>
        <w:t>Legende</w:t>
      </w:r>
      <w:r w:rsidR="00632399">
        <w:rPr>
          <w:color w:val="0070C0"/>
        </w:rPr>
        <w:t>)</w:t>
      </w:r>
    </w:p>
    <w:p w14:paraId="3453A67C" w14:textId="4C95FBC7" w:rsidR="003243A1" w:rsidRDefault="003243A1" w:rsidP="003243A1">
      <w:pPr>
        <w:pStyle w:val="berschrift2"/>
      </w:pPr>
      <w:r>
        <w:t>Graphische Benutzer Schnittstelle (GUI)</w:t>
      </w:r>
      <w:r w:rsidR="003B6907">
        <w:t xml:space="preserve"> zur Konfiguration des Ablaufs</w:t>
      </w:r>
    </w:p>
    <w:p w14:paraId="4DC50931" w14:textId="2F12035E" w:rsidR="003243A1" w:rsidRDefault="00D81CD6" w:rsidP="003243A1">
      <w:pPr>
        <w:pStyle w:val="Textkrper"/>
      </w:pPr>
      <w:r>
        <w:t>Wir verwenden ein tui.</w:t>
      </w:r>
    </w:p>
    <w:p w14:paraId="3192A6CD" w14:textId="77777777" w:rsidR="003243A1" w:rsidRDefault="003243A1" w:rsidP="003243A1">
      <w:pPr>
        <w:pStyle w:val="Textkrper"/>
      </w:pPr>
    </w:p>
    <w:p w14:paraId="7DE66A24" w14:textId="09200E9E" w:rsidR="00ED7719" w:rsidRDefault="00ED7719" w:rsidP="00ED7719">
      <w:pPr>
        <w:pStyle w:val="berschrift2"/>
      </w:pPr>
      <w:r>
        <w:t>Ablauf</w:t>
      </w:r>
      <w:r w:rsidR="00C041CA">
        <w:t xml:space="preserve"> </w:t>
      </w:r>
      <w:r w:rsidR="00B51326">
        <w:t>der Automation</w:t>
      </w:r>
    </w:p>
    <w:p w14:paraId="36733E5A" w14:textId="21F1808A" w:rsidR="00ED7719" w:rsidRDefault="00ED7719" w:rsidP="00ED7719">
      <w:pPr>
        <w:pStyle w:val="Textkrper"/>
      </w:pPr>
      <w:r>
        <w:t>Aus Benutzersicht ist folgender Ablauf des Programms zu erwarten:</w:t>
      </w:r>
    </w:p>
    <w:p w14:paraId="29B22FF7" w14:textId="058466DA" w:rsidR="00D81CD6" w:rsidRDefault="00D81CD6" w:rsidP="00ED7719">
      <w:pPr>
        <w:pStyle w:val="Textkrper"/>
      </w:pPr>
      <w:r>
        <w:t xml:space="preserve">Der </w:t>
      </w:r>
      <w:r w:rsidR="005048DD">
        <w:t>B</w:t>
      </w:r>
      <w:r>
        <w:t xml:space="preserve">enutzer </w:t>
      </w:r>
      <w:r w:rsidR="00C74833">
        <w:t xml:space="preserve">konfiguriert ein </w:t>
      </w:r>
      <w:r w:rsidR="005048DD">
        <w:t>K</w:t>
      </w:r>
      <w:r w:rsidR="00C74833">
        <w:t>onfigfile und unser Programm</w:t>
      </w:r>
      <w:r w:rsidR="006846F0">
        <w:t xml:space="preserve"> sortiert die Dateien gemäss dieser Datei</w:t>
      </w:r>
      <w:r w:rsidR="00A320B2">
        <w:t xml:space="preserve"> die Dateien </w:t>
      </w:r>
      <w:proofErr w:type="gramStart"/>
      <w:r w:rsidR="00A320B2">
        <w:t>des Benutzer</w:t>
      </w:r>
      <w:proofErr w:type="gramEnd"/>
      <w:r w:rsidR="00E741B0">
        <w:t>.</w:t>
      </w:r>
    </w:p>
    <w:p w14:paraId="0B82E423" w14:textId="528ABEA3" w:rsidR="00ED7719" w:rsidRDefault="00ED7719" w:rsidP="00ED7719">
      <w:pPr>
        <w:pStyle w:val="Textkrper"/>
      </w:pPr>
      <w:r>
        <w:t>...</w:t>
      </w:r>
    </w:p>
    <w:p w14:paraId="02CE3BEE" w14:textId="1234783D" w:rsidR="00B51326" w:rsidRDefault="00B51326" w:rsidP="00B51326">
      <w:pPr>
        <w:pStyle w:val="Textkrper"/>
      </w:pPr>
      <w:r>
        <w:t>Aus Administratorsicht ist folgender Ablauf des Programms zu erwarten:</w:t>
      </w:r>
    </w:p>
    <w:p w14:paraId="41B7FFE1" w14:textId="1FB53379" w:rsidR="00E23010" w:rsidRDefault="002D4795" w:rsidP="00B51326">
      <w:pPr>
        <w:pStyle w:val="Textkrper"/>
      </w:pPr>
      <w:r>
        <w:t>D</w:t>
      </w:r>
      <w:r w:rsidR="00E23010">
        <w:t xml:space="preserve">iese Sicht ist nicht </w:t>
      </w:r>
      <w:r w:rsidR="00E741B0">
        <w:t>verfügbar.</w:t>
      </w:r>
    </w:p>
    <w:p w14:paraId="2FC06422" w14:textId="768DB830" w:rsidR="00B51326" w:rsidRDefault="00B51326" w:rsidP="00ED7719">
      <w:pPr>
        <w:pStyle w:val="Textkrper"/>
      </w:pPr>
      <w:r>
        <w:t>...</w:t>
      </w:r>
    </w:p>
    <w:p w14:paraId="78A35C02" w14:textId="1FCFD634" w:rsidR="00ED7719" w:rsidRPr="00ED7719" w:rsidRDefault="00ED7719" w:rsidP="00ED7719">
      <w:pPr>
        <w:pStyle w:val="Textkrper"/>
        <w:rPr>
          <w:color w:val="0070C0"/>
        </w:rPr>
      </w:pPr>
      <w:r w:rsidRPr="00ED7719">
        <w:rPr>
          <w:color w:val="0070C0"/>
        </w:rPr>
        <w:t>(</w:t>
      </w:r>
      <w:r w:rsidR="003243A1">
        <w:rPr>
          <w:color w:val="0070C0"/>
        </w:rPr>
        <w:t>Flussdiagramm (PAP</w:t>
      </w:r>
      <w:r w:rsidR="00C31381">
        <w:rPr>
          <w:color w:val="0070C0"/>
        </w:rPr>
        <w:t xml:space="preserve"> / APIs: UML Aktivitätsdiagram</w:t>
      </w:r>
      <w:r w:rsidR="003243A1">
        <w:rPr>
          <w:color w:val="0070C0"/>
        </w:rPr>
        <w:t>)</w:t>
      </w:r>
      <w:r w:rsidRPr="00ED7719">
        <w:rPr>
          <w:color w:val="0070C0"/>
        </w:rPr>
        <w:t xml:space="preserve"> </w:t>
      </w:r>
      <w:r w:rsidR="003243A1">
        <w:rPr>
          <w:color w:val="0070C0"/>
        </w:rPr>
        <w:t xml:space="preserve">/ </w:t>
      </w:r>
      <w:r>
        <w:rPr>
          <w:color w:val="0070C0"/>
        </w:rPr>
        <w:t>Storyboard</w:t>
      </w:r>
      <w:r w:rsidRPr="00ED7719">
        <w:rPr>
          <w:color w:val="0070C0"/>
        </w:rPr>
        <w:t>)</w:t>
      </w:r>
    </w:p>
    <w:p w14:paraId="02C22CB5" w14:textId="77777777" w:rsidR="00F55A67" w:rsidRDefault="00F55A67">
      <w:pPr>
        <w:spacing w:before="0" w:after="0"/>
        <w:rPr>
          <w:b/>
          <w:sz w:val="28"/>
        </w:rPr>
      </w:pPr>
      <w:r>
        <w:br w:type="page"/>
      </w:r>
    </w:p>
    <w:p w14:paraId="59D3974E" w14:textId="4F837F94" w:rsidR="007E2BCE" w:rsidRDefault="007E2BCE" w:rsidP="000A3F28">
      <w:pPr>
        <w:pStyle w:val="berschrift1"/>
      </w:pPr>
      <w:r>
        <w:lastRenderedPageBreak/>
        <w:t>Testvorschrift (</w:t>
      </w:r>
      <w:r w:rsidR="009A4E69" w:rsidRPr="009A4E69">
        <w:rPr>
          <w:color w:val="7030A0"/>
        </w:rPr>
        <w:t xml:space="preserve">LB2 Meilenstein B2: </w:t>
      </w:r>
      <w:r w:rsidRPr="009A4E69">
        <w:rPr>
          <w:color w:val="7030A0"/>
        </w:rPr>
        <w:t>Teamaufgabe 2</w:t>
      </w:r>
      <w:r>
        <w:t>)</w:t>
      </w:r>
    </w:p>
    <w:p w14:paraId="25606B79" w14:textId="77777777" w:rsidR="007E2BCE" w:rsidRDefault="007E2BCE" w:rsidP="007E2BCE">
      <w:pPr>
        <w:pStyle w:val="Textkrper"/>
      </w:pPr>
    </w:p>
    <w:p w14:paraId="753BAE95" w14:textId="5A6DD358" w:rsidR="007E2BCE" w:rsidRDefault="00464486" w:rsidP="007E2BCE">
      <w:pPr>
        <w:pStyle w:val="Textkrper"/>
        <w:rPr>
          <w:b/>
          <w:i/>
          <w:lang w:eastAsia="de-DE"/>
        </w:rPr>
      </w:pPr>
      <w:r>
        <w:t xml:space="preserve">Testbeschrieb und </w:t>
      </w:r>
      <w:r w:rsidR="00F93834">
        <w:t xml:space="preserve">vorbereitetes </w:t>
      </w:r>
      <w:r>
        <w:t>Testprotokoll s</w:t>
      </w:r>
      <w:r w:rsidR="007E2BCE">
        <w:t xml:space="preserve">iehe Dokument </w:t>
      </w:r>
      <w:r w:rsidR="007E1C3A">
        <w:br/>
      </w:r>
      <w:r w:rsidR="005F4C1D">
        <w:rPr>
          <w:b/>
          <w:i/>
          <w:color w:val="0070C0"/>
          <w:lang w:eastAsia="de-DE"/>
        </w:rPr>
        <w:t>M122_L</w:t>
      </w:r>
      <w:r w:rsidR="00C70E34">
        <w:rPr>
          <w:b/>
          <w:i/>
          <w:color w:val="0070C0"/>
          <w:lang w:eastAsia="de-DE"/>
        </w:rPr>
        <w:t>B2_T</w:t>
      </w:r>
      <w:r w:rsidR="00F93834">
        <w:rPr>
          <w:b/>
          <w:i/>
          <w:color w:val="0070C0"/>
          <w:lang w:eastAsia="de-DE"/>
        </w:rPr>
        <w:t>estvorschrift</w:t>
      </w:r>
      <w:r w:rsidR="00D70988">
        <w:rPr>
          <w:b/>
          <w:i/>
          <w:color w:val="0070C0"/>
          <w:lang w:eastAsia="de-DE"/>
        </w:rPr>
        <w:t>_</w:t>
      </w:r>
      <w:r w:rsidR="00463D6F">
        <w:rPr>
          <w:b/>
          <w:i/>
          <w:color w:val="0070C0"/>
          <w:lang w:eastAsia="de-DE"/>
        </w:rPr>
        <w:t>MS-</w:t>
      </w:r>
      <w:r w:rsidR="00D70988">
        <w:rPr>
          <w:b/>
          <w:i/>
          <w:color w:val="0070C0"/>
          <w:lang w:eastAsia="de-DE"/>
        </w:rPr>
        <w:t>B</w:t>
      </w:r>
      <w:r w:rsidR="00C31381">
        <w:rPr>
          <w:b/>
          <w:i/>
          <w:color w:val="0070C0"/>
          <w:lang w:eastAsia="de-DE"/>
        </w:rPr>
        <w:t>2_Namen</w:t>
      </w:r>
      <w:r w:rsidR="007E2BCE" w:rsidRPr="009A4E69">
        <w:rPr>
          <w:b/>
          <w:i/>
          <w:color w:val="0070C0"/>
          <w:lang w:eastAsia="de-DE"/>
        </w:rPr>
        <w:t>.docx</w:t>
      </w:r>
    </w:p>
    <w:p w14:paraId="223E9CF2" w14:textId="77777777" w:rsidR="00B372A5" w:rsidRDefault="00B372A5" w:rsidP="007E2BCE">
      <w:pPr>
        <w:pStyle w:val="Textkrper"/>
      </w:pPr>
    </w:p>
    <w:p w14:paraId="5F95B367" w14:textId="203AC92A" w:rsidR="00B372A5" w:rsidRDefault="00B372A5" w:rsidP="000A3F28">
      <w:pPr>
        <w:pStyle w:val="berschrift1"/>
      </w:pPr>
      <w:r>
        <w:t>Testprotokoll (</w:t>
      </w:r>
      <w:r w:rsidR="00021A85" w:rsidRPr="009A4E69">
        <w:rPr>
          <w:color w:val="7030A0"/>
        </w:rPr>
        <w:t xml:space="preserve">LB2 Meilenstein </w:t>
      </w:r>
      <w:r w:rsidR="00021A85">
        <w:rPr>
          <w:color w:val="7030A0"/>
        </w:rPr>
        <w:t>C</w:t>
      </w:r>
      <w:r w:rsidR="00021A85" w:rsidRPr="009A4E69">
        <w:rPr>
          <w:color w:val="7030A0"/>
        </w:rPr>
        <w:t xml:space="preserve">2: </w:t>
      </w:r>
      <w:r w:rsidR="00C70E34">
        <w:rPr>
          <w:color w:val="7030A0"/>
        </w:rPr>
        <w:t>individuelle A</w:t>
      </w:r>
      <w:r w:rsidR="00021A85" w:rsidRPr="009A4E69">
        <w:rPr>
          <w:color w:val="7030A0"/>
        </w:rPr>
        <w:t xml:space="preserve">ufgabe </w:t>
      </w:r>
      <w:r w:rsidR="00021A85">
        <w:rPr>
          <w:color w:val="7030A0"/>
        </w:rPr>
        <w:t>4</w:t>
      </w:r>
      <w:r>
        <w:t>)</w:t>
      </w:r>
    </w:p>
    <w:p w14:paraId="0D106205" w14:textId="77777777" w:rsidR="00B372A5" w:rsidRDefault="00B372A5" w:rsidP="00B372A5">
      <w:pPr>
        <w:pStyle w:val="Textkrper"/>
      </w:pPr>
    </w:p>
    <w:p w14:paraId="47597813" w14:textId="4251BD8C" w:rsidR="00021A85" w:rsidRDefault="00021A85" w:rsidP="00021A85">
      <w:pPr>
        <w:pStyle w:val="Textkrper"/>
        <w:rPr>
          <w:b/>
          <w:i/>
          <w:lang w:eastAsia="de-DE"/>
        </w:rPr>
      </w:pPr>
      <w:r>
        <w:t xml:space="preserve">Ausgefülltes Testprotokoll siehe Dokument </w:t>
      </w:r>
      <w:r w:rsidR="007E1C3A">
        <w:br/>
      </w:r>
      <w:r w:rsidR="005F4C1D">
        <w:rPr>
          <w:b/>
          <w:i/>
          <w:color w:val="0070C0"/>
          <w:lang w:eastAsia="de-DE"/>
        </w:rPr>
        <w:t>M122_L</w:t>
      </w:r>
      <w:r w:rsidR="00C70E34">
        <w:rPr>
          <w:b/>
          <w:i/>
          <w:color w:val="0070C0"/>
          <w:lang w:eastAsia="de-DE"/>
        </w:rPr>
        <w:t>B2_T</w:t>
      </w:r>
      <w:r>
        <w:rPr>
          <w:b/>
          <w:i/>
          <w:color w:val="0070C0"/>
          <w:lang w:eastAsia="de-DE"/>
        </w:rPr>
        <w:t>estvorschrift</w:t>
      </w:r>
      <w:r w:rsidR="00D70988">
        <w:rPr>
          <w:b/>
          <w:i/>
          <w:color w:val="0070C0"/>
          <w:lang w:eastAsia="de-DE"/>
        </w:rPr>
        <w:t>_</w:t>
      </w:r>
      <w:r w:rsidR="00463D6F">
        <w:rPr>
          <w:b/>
          <w:i/>
          <w:color w:val="0070C0"/>
          <w:lang w:eastAsia="de-DE"/>
        </w:rPr>
        <w:t>MS-</w:t>
      </w:r>
      <w:r w:rsidR="00D70988">
        <w:rPr>
          <w:b/>
          <w:i/>
          <w:color w:val="0070C0"/>
          <w:lang w:eastAsia="de-DE"/>
        </w:rPr>
        <w:t>C2</w:t>
      </w:r>
      <w:r>
        <w:rPr>
          <w:b/>
          <w:i/>
          <w:color w:val="0070C0"/>
          <w:lang w:eastAsia="de-DE"/>
        </w:rPr>
        <w:t>_Name</w:t>
      </w:r>
      <w:r w:rsidR="00C31381">
        <w:rPr>
          <w:b/>
          <w:i/>
          <w:color w:val="0070C0"/>
          <w:lang w:eastAsia="de-DE"/>
        </w:rPr>
        <w:t>n</w:t>
      </w:r>
      <w:r w:rsidRPr="009A4E69">
        <w:rPr>
          <w:b/>
          <w:i/>
          <w:color w:val="0070C0"/>
          <w:lang w:eastAsia="de-DE"/>
        </w:rPr>
        <w:t>.docx</w:t>
      </w:r>
    </w:p>
    <w:p w14:paraId="655252C8" w14:textId="77777777" w:rsidR="00B372A5" w:rsidRPr="00240570" w:rsidRDefault="00B372A5" w:rsidP="00B372A5">
      <w:pPr>
        <w:pStyle w:val="Textkrper"/>
      </w:pPr>
    </w:p>
    <w:p w14:paraId="3A150484" w14:textId="77777777" w:rsidR="00F55A67" w:rsidRDefault="00F55A67">
      <w:pPr>
        <w:spacing w:before="0" w:after="0"/>
        <w:rPr>
          <w:b/>
          <w:sz w:val="28"/>
        </w:rPr>
      </w:pPr>
      <w:r>
        <w:br w:type="page"/>
      </w:r>
    </w:p>
    <w:p w14:paraId="12008B01" w14:textId="6E39CA5B" w:rsidR="007E2BCE" w:rsidRDefault="00043CB1" w:rsidP="000A3F28">
      <w:pPr>
        <w:pStyle w:val="berschrift1"/>
      </w:pPr>
      <w:r>
        <w:lastRenderedPageBreak/>
        <w:t>Systemdokumentation</w:t>
      </w:r>
      <w:r w:rsidR="007E2BCE">
        <w:t xml:space="preserve"> (</w:t>
      </w:r>
      <w:r w:rsidR="00C70E34" w:rsidRPr="009A4E69">
        <w:rPr>
          <w:color w:val="7030A0"/>
        </w:rPr>
        <w:t xml:space="preserve">Meilenstein </w:t>
      </w:r>
      <w:r w:rsidR="00C70E34">
        <w:rPr>
          <w:color w:val="7030A0"/>
        </w:rPr>
        <w:t>C</w:t>
      </w:r>
      <w:r w:rsidR="00C70E34" w:rsidRPr="009A4E69">
        <w:rPr>
          <w:color w:val="7030A0"/>
        </w:rPr>
        <w:t xml:space="preserve">: </w:t>
      </w:r>
      <w:r w:rsidR="00C70E34">
        <w:rPr>
          <w:color w:val="7030A0"/>
        </w:rPr>
        <w:t>individuelle A</w:t>
      </w:r>
      <w:r w:rsidR="00C70E34" w:rsidRPr="009A4E69">
        <w:rPr>
          <w:color w:val="7030A0"/>
        </w:rPr>
        <w:t>ufgabe</w:t>
      </w:r>
      <w:r w:rsidR="00C70E34">
        <w:rPr>
          <w:color w:val="7030A0"/>
        </w:rPr>
        <w:t xml:space="preserve"> 3</w:t>
      </w:r>
      <w:r w:rsidR="007E2BCE">
        <w:t>)</w:t>
      </w:r>
    </w:p>
    <w:p w14:paraId="4AF03F88" w14:textId="1DACB47A" w:rsidR="00426571" w:rsidRDefault="00426571" w:rsidP="00426571">
      <w:pPr>
        <w:pStyle w:val="Textkrper"/>
      </w:pPr>
      <w:r>
        <w:t>Die erstellten Projekt-WPS-Scripts sind hier abgelegt</w:t>
      </w:r>
      <w:r w:rsidR="00817FD3">
        <w:t xml:space="preserve"> und </w:t>
      </w:r>
      <w:r w:rsidR="0013252F">
        <w:t xml:space="preserve">für </w:t>
      </w:r>
      <w:r w:rsidR="00817FD3">
        <w:t xml:space="preserve">Entwickler </w:t>
      </w:r>
      <w:r w:rsidR="0013252F">
        <w:t>dokumentiert</w:t>
      </w:r>
      <w:r>
        <w:t>:</w:t>
      </w:r>
    </w:p>
    <w:p w14:paraId="7314900E" w14:textId="2B518D53" w:rsidR="000A6831" w:rsidRPr="004E7FCE" w:rsidRDefault="007C33DE" w:rsidP="00426571">
      <w:pPr>
        <w:pStyle w:val="Textkrper"/>
        <w:rPr>
          <w:color w:val="000000" w:themeColor="text1"/>
        </w:rPr>
      </w:pPr>
      <w:r w:rsidRPr="004E7FCE">
        <w:rPr>
          <w:color w:val="000000" w:themeColor="text1"/>
        </w:rPr>
        <w:t xml:space="preserve">Öffentliche </w:t>
      </w:r>
      <w:r w:rsidR="0013252F" w:rsidRPr="004E7FCE">
        <w:rPr>
          <w:color w:val="000000" w:themeColor="text1"/>
        </w:rPr>
        <w:t>GitHub</w:t>
      </w:r>
      <w:r w:rsidRPr="004E7FCE">
        <w:rPr>
          <w:color w:val="000000" w:themeColor="text1"/>
        </w:rPr>
        <w:t>-URL</w:t>
      </w:r>
      <w:r w:rsidR="000A6831" w:rsidRPr="004E7FCE">
        <w:rPr>
          <w:color w:val="000000" w:themeColor="text1"/>
        </w:rPr>
        <w:t>s</w:t>
      </w:r>
      <w:r w:rsidRPr="004E7FCE">
        <w:rPr>
          <w:color w:val="000000" w:themeColor="text1"/>
        </w:rPr>
        <w:t xml:space="preserve"> im Ablageordner auf dem BSCW ablege</w:t>
      </w:r>
      <w:r w:rsidR="006D7AC1" w:rsidRPr="004E7FCE">
        <w:rPr>
          <w:color w:val="000000" w:themeColor="text1"/>
        </w:rPr>
        <w:t>n!</w:t>
      </w:r>
      <w:r w:rsidR="000A6831" w:rsidRPr="004E7FCE">
        <w:rPr>
          <w:color w:val="000000" w:themeColor="text1"/>
        </w:rPr>
        <w:t xml:space="preserve"> (pro </w:t>
      </w:r>
      <w:r w:rsidR="00564FED" w:rsidRPr="004E7FCE">
        <w:rPr>
          <w:color w:val="000000" w:themeColor="text1"/>
        </w:rPr>
        <w:t>Team</w:t>
      </w:r>
      <w:r w:rsidR="00ED6DB3" w:rsidRPr="004E7FCE">
        <w:rPr>
          <w:color w:val="000000" w:themeColor="text1"/>
        </w:rPr>
        <w:t>)</w:t>
      </w:r>
    </w:p>
    <w:p w14:paraId="7B520445" w14:textId="03A48D35" w:rsidR="00C70E34" w:rsidRPr="004E7FCE" w:rsidRDefault="000A6831" w:rsidP="00426571">
      <w:pPr>
        <w:pStyle w:val="Textkrper"/>
        <w:rPr>
          <w:b/>
          <w:i/>
          <w:color w:val="000000" w:themeColor="text1"/>
          <w:lang w:eastAsia="de-DE"/>
        </w:rPr>
      </w:pPr>
      <w:r w:rsidRPr="004E7FCE">
        <w:rPr>
          <w:color w:val="000000" w:themeColor="text1"/>
        </w:rPr>
        <w:t xml:space="preserve">Namenskonvention URL: </w:t>
      </w:r>
      <w:r w:rsidRPr="004E7FCE">
        <w:rPr>
          <w:b/>
          <w:bCs/>
          <w:color w:val="4F81BD" w:themeColor="accent1"/>
        </w:rPr>
        <w:t>M122_Klasse_Thema_Name</w:t>
      </w:r>
      <w:r w:rsidR="00564FED" w:rsidRPr="004E7FCE">
        <w:rPr>
          <w:b/>
          <w:bCs/>
          <w:color w:val="4F81BD" w:themeColor="accent1"/>
        </w:rPr>
        <w:t>_Name</w:t>
      </w:r>
      <w:r w:rsidRPr="004E7FCE">
        <w:rPr>
          <w:color w:val="000000" w:themeColor="text1"/>
        </w:rPr>
        <w:t xml:space="preserve"> </w:t>
      </w:r>
      <w:r w:rsidR="007C33DE" w:rsidRPr="004E7FCE">
        <w:rPr>
          <w:b/>
          <w:i/>
          <w:color w:val="000000" w:themeColor="text1"/>
          <w:lang w:eastAsia="de-DE"/>
        </w:rPr>
        <w:t xml:space="preserve"> </w:t>
      </w:r>
    </w:p>
    <w:p w14:paraId="104669B3" w14:textId="3DC30A45" w:rsidR="00B372A5" w:rsidRPr="0027590B" w:rsidRDefault="004E7FCE" w:rsidP="007E2BCE">
      <w:pPr>
        <w:pStyle w:val="Textkrper"/>
        <w:rPr>
          <w:bCs/>
          <w:i/>
          <w:color w:val="FF0000"/>
          <w:lang w:eastAsia="de-DE"/>
        </w:rPr>
      </w:pPr>
      <w:r w:rsidRPr="0027590B">
        <w:rPr>
          <w:rFonts w:ascii="Wingdings" w:eastAsia="Wingdings" w:hAnsi="Wingdings" w:cs="Wingdings"/>
          <w:i/>
          <w:color w:val="FF0000"/>
          <w:lang w:eastAsia="de-DE"/>
        </w:rPr>
        <w:sym w:font="Wingdings" w:char="F0E0"/>
      </w:r>
      <w:r w:rsidRPr="0027590B">
        <w:rPr>
          <w:bCs/>
          <w:i/>
          <w:color w:val="FF0000"/>
          <w:lang w:eastAsia="de-DE"/>
        </w:rPr>
        <w:t xml:space="preserve"> </w:t>
      </w:r>
      <w:r w:rsidR="0027590B" w:rsidRPr="0027590B">
        <w:rPr>
          <w:bCs/>
          <w:i/>
          <w:color w:val="FF0000"/>
          <w:lang w:eastAsia="de-DE"/>
        </w:rPr>
        <w:t xml:space="preserve">Ein </w:t>
      </w:r>
      <w:r w:rsidR="001D34E7" w:rsidRPr="00DD582D">
        <w:rPr>
          <w:b/>
          <w:i/>
          <w:color w:val="FF0000"/>
          <w:lang w:eastAsia="de-DE"/>
        </w:rPr>
        <w:t>Branch</w:t>
      </w:r>
      <w:r w:rsidR="0027590B" w:rsidRPr="0027590B">
        <w:rPr>
          <w:bCs/>
          <w:i/>
          <w:color w:val="FF0000"/>
          <w:lang w:eastAsia="de-DE"/>
        </w:rPr>
        <w:t xml:space="preserve"> </w:t>
      </w:r>
      <w:r w:rsidR="0027590B">
        <w:rPr>
          <w:bCs/>
          <w:i/>
          <w:color w:val="FF0000"/>
          <w:lang w:eastAsia="de-DE"/>
        </w:rPr>
        <w:t>und separater Doku</w:t>
      </w:r>
      <w:r w:rsidR="004667E6">
        <w:rPr>
          <w:bCs/>
          <w:i/>
          <w:color w:val="FF0000"/>
          <w:lang w:eastAsia="de-DE"/>
        </w:rPr>
        <w:t>-O</w:t>
      </w:r>
      <w:r w:rsidR="0027590B">
        <w:rPr>
          <w:bCs/>
          <w:i/>
          <w:color w:val="FF0000"/>
          <w:lang w:eastAsia="de-DE"/>
        </w:rPr>
        <w:t xml:space="preserve">rdner </w:t>
      </w:r>
      <w:r w:rsidR="0027590B" w:rsidRPr="0027590B">
        <w:rPr>
          <w:bCs/>
          <w:i/>
          <w:color w:val="FF0000"/>
          <w:lang w:eastAsia="de-DE"/>
        </w:rPr>
        <w:t>pro Teammitglied erstellen</w:t>
      </w:r>
    </w:p>
    <w:p w14:paraId="70C87E8D" w14:textId="4BE0AF82" w:rsidR="00B372A5" w:rsidRDefault="00315CEE" w:rsidP="00315CEE">
      <w:pPr>
        <w:pStyle w:val="berschrift2"/>
      </w:pPr>
      <w:r>
        <w:t>Umfang / Abgrenzung</w:t>
      </w:r>
      <w:r w:rsidR="000D3CFC">
        <w:t xml:space="preserve"> / Änderungen gegenüber Design</w:t>
      </w:r>
    </w:p>
    <w:p w14:paraId="4CCCC017" w14:textId="7A284483" w:rsidR="000D3CFC" w:rsidRDefault="00644051" w:rsidP="007E2BCE">
      <w:pPr>
        <w:pStyle w:val="Textkrper"/>
      </w:pPr>
      <w:r>
        <w:t>Aufgrund unten beschriebener Umstände sind Anpassungen des ursprünglichen Lösungsdesigns gemacht worden:</w:t>
      </w:r>
    </w:p>
    <w:p w14:paraId="3F7EB8CE" w14:textId="48142555" w:rsidR="00315CEE" w:rsidRDefault="000D3CFC" w:rsidP="007E2BCE">
      <w:pPr>
        <w:pStyle w:val="Textkrper"/>
      </w:pPr>
      <w:r>
        <w:t>..</w:t>
      </w:r>
      <w:r w:rsidR="00315CEE">
        <w:t>.</w:t>
      </w:r>
    </w:p>
    <w:p w14:paraId="34D6CE52" w14:textId="1E5410D7" w:rsidR="00326ECC" w:rsidRPr="00326ECC" w:rsidRDefault="00326ECC" w:rsidP="007E2BCE">
      <w:pPr>
        <w:pStyle w:val="Textkrper"/>
        <w:rPr>
          <w:color w:val="0070C0"/>
        </w:rPr>
      </w:pPr>
      <w:r w:rsidRPr="00326ECC">
        <w:rPr>
          <w:color w:val="0070C0"/>
        </w:rPr>
        <w:t>Umstände / Anpassungen / Veränderungen</w:t>
      </w:r>
    </w:p>
    <w:p w14:paraId="5DB09C94" w14:textId="4413F789" w:rsidR="007256FF" w:rsidRDefault="00C63F49" w:rsidP="007E2BCE">
      <w:pPr>
        <w:pStyle w:val="berschrift2"/>
      </w:pPr>
      <w:r>
        <w:t>Funktionalität der Implementation.</w:t>
      </w:r>
    </w:p>
    <w:p w14:paraId="6395CB25" w14:textId="39CD663C" w:rsidR="007256FF" w:rsidRDefault="007256FF" w:rsidP="007E2BCE">
      <w:pPr>
        <w:pStyle w:val="Textkrper"/>
      </w:pPr>
      <w:r>
        <w:t xml:space="preserve">Zusätzlich zu der Inline-Dokumentation sind hier folgende Funktionen </w:t>
      </w:r>
      <w:r w:rsidR="00F72247">
        <w:t xml:space="preserve">/ Eventhandler </w:t>
      </w:r>
      <w:r>
        <w:t>detailliert beschrieben:</w:t>
      </w:r>
    </w:p>
    <w:p w14:paraId="635142DB" w14:textId="4D0C1531" w:rsidR="00315CEE" w:rsidRDefault="007256FF" w:rsidP="007E2BCE">
      <w:pPr>
        <w:pStyle w:val="Textkrper"/>
      </w:pPr>
      <w:r>
        <w:t>.</w:t>
      </w:r>
      <w:r w:rsidR="00C63F49">
        <w:t>..</w:t>
      </w:r>
    </w:p>
    <w:p w14:paraId="0D41A8BB" w14:textId="24A4709E" w:rsidR="00C63F49" w:rsidRDefault="007256FF" w:rsidP="007E2BCE">
      <w:pPr>
        <w:pStyle w:val="Textkrper"/>
        <w:rPr>
          <w:color w:val="0070C0"/>
        </w:rPr>
      </w:pPr>
      <w:r w:rsidRPr="00FD1FAC">
        <w:rPr>
          <w:color w:val="0070C0"/>
        </w:rPr>
        <w:t>Ausführliche Beschreibung der internen Funktionen</w:t>
      </w:r>
      <w:r w:rsidR="005C4340">
        <w:rPr>
          <w:color w:val="0070C0"/>
        </w:rPr>
        <w:t xml:space="preserve"> (</w:t>
      </w:r>
      <w:r w:rsidR="00F72247">
        <w:rPr>
          <w:color w:val="0070C0"/>
        </w:rPr>
        <w:t>Eventhandler</w:t>
      </w:r>
      <w:r w:rsidR="005C4340">
        <w:rPr>
          <w:color w:val="0070C0"/>
        </w:rPr>
        <w:t xml:space="preserve"> wie z.B: $btn_ok_Click)</w:t>
      </w:r>
      <w:r w:rsidR="0071111B">
        <w:rPr>
          <w:color w:val="0070C0"/>
        </w:rPr>
        <w:t xml:space="preserve">, der </w:t>
      </w:r>
      <w:r w:rsidR="003D6FA0">
        <w:rPr>
          <w:color w:val="0070C0"/>
        </w:rPr>
        <w:t>Parameter</w:t>
      </w:r>
      <w:r w:rsidR="006F24F4">
        <w:rPr>
          <w:color w:val="0070C0"/>
        </w:rPr>
        <w:t xml:space="preserve"> und </w:t>
      </w:r>
      <w:r w:rsidR="0071111B">
        <w:rPr>
          <w:color w:val="0070C0"/>
        </w:rPr>
        <w:t xml:space="preserve">der </w:t>
      </w:r>
      <w:r w:rsidR="003D6FA0">
        <w:rPr>
          <w:color w:val="0070C0"/>
        </w:rPr>
        <w:t>Rückgabewerte</w:t>
      </w:r>
    </w:p>
    <w:p w14:paraId="4964C847" w14:textId="5D1CA3F1" w:rsidR="00557AA8" w:rsidRDefault="009845A3" w:rsidP="007E2BCE">
      <w:pPr>
        <w:pStyle w:val="Textkrper"/>
        <w:rPr>
          <w:color w:val="0070C0"/>
        </w:rPr>
      </w:pPr>
      <w:r w:rsidRPr="005C4340">
        <w:rPr>
          <w:b/>
          <w:bCs/>
          <w:color w:val="0070C0"/>
        </w:rPr>
        <w:t>Struktogramm</w:t>
      </w:r>
      <w:r>
        <w:rPr>
          <w:color w:val="0070C0"/>
        </w:rPr>
        <w:t xml:space="preserve"> </w:t>
      </w:r>
      <w:r w:rsidR="005C4340">
        <w:rPr>
          <w:color w:val="0070C0"/>
        </w:rPr>
        <w:t xml:space="preserve">(BET / SYS) oder </w:t>
      </w:r>
      <w:r w:rsidRPr="005C4340">
        <w:rPr>
          <w:b/>
          <w:bCs/>
          <w:color w:val="0070C0"/>
        </w:rPr>
        <w:t>UML Aktivitätsdiagramm</w:t>
      </w:r>
      <w:r w:rsidR="005C4340">
        <w:rPr>
          <w:color w:val="0070C0"/>
        </w:rPr>
        <w:t xml:space="preserve"> (API)</w:t>
      </w:r>
    </w:p>
    <w:p w14:paraId="3A641BBE" w14:textId="77777777" w:rsidR="00557AA8" w:rsidRPr="00FD1FAC" w:rsidRDefault="00557AA8" w:rsidP="007E2BCE">
      <w:pPr>
        <w:pStyle w:val="Textkrper"/>
        <w:rPr>
          <w:color w:val="0070C0"/>
        </w:rPr>
      </w:pPr>
    </w:p>
    <w:p w14:paraId="4A75BCF0" w14:textId="77777777" w:rsidR="009E56C7" w:rsidRDefault="009E56C7">
      <w:pPr>
        <w:spacing w:before="0" w:after="0"/>
        <w:rPr>
          <w:b/>
          <w:sz w:val="28"/>
        </w:rPr>
      </w:pPr>
      <w:r>
        <w:br w:type="page"/>
      </w:r>
    </w:p>
    <w:p w14:paraId="214A85C6" w14:textId="4A9B7F76" w:rsidR="00B372A5" w:rsidRDefault="00B372A5" w:rsidP="000A3F28">
      <w:pPr>
        <w:pStyle w:val="berschrift1"/>
      </w:pPr>
      <w:r>
        <w:lastRenderedPageBreak/>
        <w:t>Betriebsdokumentation (</w:t>
      </w:r>
      <w:r w:rsidR="00326ECC" w:rsidRPr="009A4E69">
        <w:rPr>
          <w:color w:val="7030A0"/>
        </w:rPr>
        <w:t xml:space="preserve">Meilenstein </w:t>
      </w:r>
      <w:r w:rsidR="00326ECC">
        <w:rPr>
          <w:color w:val="7030A0"/>
        </w:rPr>
        <w:t>C</w:t>
      </w:r>
      <w:r w:rsidR="00326ECC" w:rsidRPr="009A4E69">
        <w:rPr>
          <w:color w:val="7030A0"/>
        </w:rPr>
        <w:t xml:space="preserve">: </w:t>
      </w:r>
      <w:r w:rsidR="00326ECC">
        <w:rPr>
          <w:color w:val="7030A0"/>
        </w:rPr>
        <w:t>individuelle A</w:t>
      </w:r>
      <w:r w:rsidR="00326ECC" w:rsidRPr="009A4E69">
        <w:rPr>
          <w:color w:val="7030A0"/>
        </w:rPr>
        <w:t>ufgabe</w:t>
      </w:r>
      <w:r w:rsidR="00326ECC">
        <w:rPr>
          <w:color w:val="7030A0"/>
        </w:rPr>
        <w:t xml:space="preserve"> 3</w:t>
      </w:r>
      <w:r>
        <w:t>)</w:t>
      </w:r>
    </w:p>
    <w:p w14:paraId="15E5A75F" w14:textId="32DD0AF3" w:rsidR="00A76009" w:rsidRDefault="00EF30AC" w:rsidP="00A76009">
      <w:pPr>
        <w:pStyle w:val="Textkrper"/>
      </w:pPr>
      <w:r>
        <w:t>Für</w:t>
      </w:r>
      <w:r w:rsidR="00A76009">
        <w:t xml:space="preserve"> </w:t>
      </w:r>
      <w:r>
        <w:t xml:space="preserve">Administrator und </w:t>
      </w:r>
      <w:r w:rsidR="00A76009">
        <w:t xml:space="preserve">Benutzer wird folgende Anleitung </w:t>
      </w:r>
      <w:r w:rsidR="00BC754D">
        <w:t>ausgeliefert ...</w:t>
      </w:r>
    </w:p>
    <w:p w14:paraId="67C95705" w14:textId="77777777" w:rsidR="0023569A" w:rsidRPr="00B372A5" w:rsidRDefault="0023569A" w:rsidP="00B372A5">
      <w:pPr>
        <w:pStyle w:val="Textkrper"/>
      </w:pPr>
    </w:p>
    <w:p w14:paraId="3B2506AE" w14:textId="77777777" w:rsidR="00CE146C" w:rsidRDefault="00B372A5" w:rsidP="001745EE">
      <w:pPr>
        <w:pStyle w:val="berschrift2"/>
      </w:pPr>
      <w:r>
        <w:t>Installation</w:t>
      </w:r>
      <w:r w:rsidR="0023569A">
        <w:t>s</w:t>
      </w:r>
      <w:r w:rsidR="00CE146C">
        <w:t>anleitung für Administratoren</w:t>
      </w:r>
    </w:p>
    <w:p w14:paraId="56AF25EE" w14:textId="7E696494" w:rsidR="00CE146C" w:rsidRDefault="00CE146C" w:rsidP="00CE146C">
      <w:r>
        <w:t xml:space="preserve">Das Programm ist folgendermassen zu installieren </w:t>
      </w:r>
      <w:r w:rsidR="00F077EB">
        <w:t xml:space="preserve">und konfiguriert </w:t>
      </w:r>
      <w:r>
        <w:t>...</w:t>
      </w:r>
      <w:r>
        <w:br/>
      </w:r>
      <w:r>
        <w:br/>
      </w:r>
    </w:p>
    <w:p w14:paraId="4791E172" w14:textId="1F7A3B77" w:rsidR="001745EE" w:rsidRDefault="001745EE" w:rsidP="001745EE">
      <w:pPr>
        <w:pStyle w:val="berschrift2"/>
      </w:pPr>
      <w:r>
        <w:t>Bedienungsanleitung</w:t>
      </w:r>
      <w:r w:rsidR="00CE146C">
        <w:t xml:space="preserve"> für Benutzer</w:t>
      </w:r>
    </w:p>
    <w:p w14:paraId="01D28BAA" w14:textId="2803629C" w:rsidR="00B372A5" w:rsidRPr="009D41D5" w:rsidRDefault="00A76009">
      <w:r>
        <w:t>Das Programm ist folgendermassen zu bedienen ...</w:t>
      </w:r>
      <w:r w:rsidR="009D41D5">
        <w:br/>
      </w:r>
      <w:r w:rsidR="009D41D5">
        <w:br/>
      </w:r>
    </w:p>
    <w:sectPr w:rsidR="00B372A5" w:rsidRPr="009D41D5" w:rsidSect="00B902AC">
      <w:headerReference w:type="default" r:id="rId11"/>
      <w:footerReference w:type="default" r:id="rId12"/>
      <w:pgSz w:w="11906" w:h="16838" w:code="9"/>
      <w:pgMar w:top="1985" w:right="1134" w:bottom="1985" w:left="1418" w:header="851" w:footer="567" w:gutter="0"/>
      <w:cols w:space="5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BF04D6" w14:textId="77777777" w:rsidR="00BE0EC9" w:rsidRDefault="00BE0EC9">
      <w:r>
        <w:separator/>
      </w:r>
    </w:p>
  </w:endnote>
  <w:endnote w:type="continuationSeparator" w:id="0">
    <w:p w14:paraId="6C84BF81" w14:textId="77777777" w:rsidR="00BE0EC9" w:rsidRDefault="00BE0EC9">
      <w:r>
        <w:continuationSeparator/>
      </w:r>
    </w:p>
  </w:endnote>
  <w:endnote w:type="continuationNotice" w:id="1">
    <w:p w14:paraId="7561DBAF" w14:textId="77777777" w:rsidR="00BE0EC9" w:rsidRDefault="00BE0EC9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4EE42" w14:textId="62D3CDD2" w:rsidR="00B372A5" w:rsidRPr="008D5998" w:rsidRDefault="00283E3F" w:rsidP="0023049B">
    <w:pPr>
      <w:pStyle w:val="Fuzeile"/>
      <w:rPr>
        <w:rStyle w:val="Seitenzahl"/>
        <w:sz w:val="16"/>
        <w:szCs w:val="16"/>
      </w:rPr>
    </w:pPr>
    <w:r>
      <w:rPr>
        <w:sz w:val="16"/>
        <w:szCs w:val="16"/>
      </w:rPr>
      <w:t>25</w:t>
    </w:r>
    <w:r w:rsidR="00B372A5">
      <w:rPr>
        <w:sz w:val="16"/>
        <w:szCs w:val="16"/>
      </w:rPr>
      <w:t>.0</w:t>
    </w:r>
    <w:r>
      <w:rPr>
        <w:sz w:val="16"/>
        <w:szCs w:val="16"/>
      </w:rPr>
      <w:t>9</w:t>
    </w:r>
    <w:r w:rsidR="00B372A5">
      <w:rPr>
        <w:sz w:val="16"/>
        <w:szCs w:val="16"/>
      </w:rPr>
      <w:t>.201</w:t>
    </w:r>
    <w:r>
      <w:rPr>
        <w:sz w:val="16"/>
        <w:szCs w:val="16"/>
      </w:rPr>
      <w:t>9</w:t>
    </w:r>
    <w:r w:rsidR="00B372A5" w:rsidRPr="008D5998">
      <w:rPr>
        <w:sz w:val="16"/>
        <w:szCs w:val="16"/>
      </w:rPr>
      <w:tab/>
      <w:t xml:space="preserve">Seite </w:t>
    </w:r>
    <w:r w:rsidR="00B372A5" w:rsidRPr="008D5998">
      <w:rPr>
        <w:rStyle w:val="Seitenzahl"/>
        <w:sz w:val="16"/>
        <w:szCs w:val="16"/>
      </w:rPr>
      <w:fldChar w:fldCharType="begin"/>
    </w:r>
    <w:r w:rsidR="00B372A5" w:rsidRPr="008D5998">
      <w:rPr>
        <w:rStyle w:val="Seitenzahl"/>
        <w:sz w:val="16"/>
        <w:szCs w:val="16"/>
      </w:rPr>
      <w:instrText xml:space="preserve"> PAGE </w:instrText>
    </w:r>
    <w:r w:rsidR="00B372A5" w:rsidRPr="008D5998">
      <w:rPr>
        <w:rStyle w:val="Seitenzahl"/>
        <w:sz w:val="16"/>
        <w:szCs w:val="16"/>
      </w:rPr>
      <w:fldChar w:fldCharType="separate"/>
    </w:r>
    <w:r w:rsidR="00644051">
      <w:rPr>
        <w:rStyle w:val="Seitenzahl"/>
        <w:noProof/>
        <w:sz w:val="16"/>
        <w:szCs w:val="16"/>
      </w:rPr>
      <w:t>4</w:t>
    </w:r>
    <w:r w:rsidR="00B372A5" w:rsidRPr="008D5998">
      <w:rPr>
        <w:rStyle w:val="Seitenzahl"/>
        <w:sz w:val="16"/>
        <w:szCs w:val="16"/>
      </w:rPr>
      <w:fldChar w:fldCharType="end"/>
    </w:r>
    <w:r w:rsidR="00B372A5" w:rsidRPr="008D5998">
      <w:rPr>
        <w:rStyle w:val="Seitenzahl"/>
        <w:sz w:val="16"/>
        <w:szCs w:val="16"/>
      </w:rPr>
      <w:t xml:space="preserve"> von </w:t>
    </w:r>
    <w:r w:rsidR="00B372A5" w:rsidRPr="008D5998">
      <w:rPr>
        <w:rStyle w:val="Seitenzahl"/>
        <w:sz w:val="16"/>
        <w:szCs w:val="16"/>
      </w:rPr>
      <w:fldChar w:fldCharType="begin"/>
    </w:r>
    <w:r w:rsidR="00B372A5" w:rsidRPr="008D5998">
      <w:rPr>
        <w:rStyle w:val="Seitenzahl"/>
        <w:sz w:val="16"/>
        <w:szCs w:val="16"/>
      </w:rPr>
      <w:instrText xml:space="preserve"> NUMPAGES </w:instrText>
    </w:r>
    <w:r w:rsidR="00B372A5" w:rsidRPr="008D5998">
      <w:rPr>
        <w:rStyle w:val="Seitenzahl"/>
        <w:sz w:val="16"/>
        <w:szCs w:val="16"/>
      </w:rPr>
      <w:fldChar w:fldCharType="separate"/>
    </w:r>
    <w:r w:rsidR="00644051">
      <w:rPr>
        <w:rStyle w:val="Seitenzahl"/>
        <w:noProof/>
        <w:sz w:val="16"/>
        <w:szCs w:val="16"/>
      </w:rPr>
      <w:t>4</w:t>
    </w:r>
    <w:r w:rsidR="00B372A5" w:rsidRPr="008D5998">
      <w:rPr>
        <w:rStyle w:val="Seitenzahl"/>
        <w:sz w:val="16"/>
        <w:szCs w:val="16"/>
      </w:rPr>
      <w:fldChar w:fldCharType="end"/>
    </w:r>
  </w:p>
  <w:p w14:paraId="70553815" w14:textId="77777777" w:rsidR="00B372A5" w:rsidRPr="008D5998" w:rsidRDefault="00B372A5" w:rsidP="0023049B">
    <w:pPr>
      <w:pStyle w:val="Fusszeile-2"/>
      <w:rPr>
        <w:sz w:val="16"/>
        <w:szCs w:val="16"/>
      </w:rPr>
    </w:pPr>
    <w:r w:rsidRPr="008D5998">
      <w:rPr>
        <w:sz w:val="16"/>
        <w:szCs w:val="16"/>
      </w:rPr>
      <w:t>TBZ Technische Berufsschule Zürich</w:t>
    </w:r>
  </w:p>
  <w:p w14:paraId="1055833B" w14:textId="77777777" w:rsidR="00B372A5" w:rsidRPr="0023049B" w:rsidRDefault="00B372A5" w:rsidP="0023049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54E7D2" w14:textId="77777777" w:rsidR="00BE0EC9" w:rsidRDefault="00BE0EC9">
      <w:r>
        <w:separator/>
      </w:r>
    </w:p>
  </w:footnote>
  <w:footnote w:type="continuationSeparator" w:id="0">
    <w:p w14:paraId="71FE64F4" w14:textId="77777777" w:rsidR="00BE0EC9" w:rsidRDefault="00BE0EC9">
      <w:r>
        <w:continuationSeparator/>
      </w:r>
    </w:p>
  </w:footnote>
  <w:footnote w:type="continuationNotice" w:id="1">
    <w:p w14:paraId="442D637E" w14:textId="77777777" w:rsidR="00BE0EC9" w:rsidRDefault="00BE0EC9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0F6F0D" w14:textId="384F4399" w:rsidR="00B372A5" w:rsidRPr="002844A4" w:rsidRDefault="006C728F" w:rsidP="003B2AD5">
    <w:pPr>
      <w:pStyle w:val="Kopfzeile"/>
      <w:tabs>
        <w:tab w:val="clear" w:pos="9354"/>
        <w:tab w:val="left" w:pos="5670"/>
        <w:tab w:val="right" w:pos="9356"/>
      </w:tabs>
    </w:pPr>
    <w:r>
      <w:t xml:space="preserve">M122 </w:t>
    </w:r>
    <w:r w:rsidR="00B372A5">
      <w:t>Abläufe mit Scripts automatisieren</w:t>
    </w:r>
    <w:r w:rsidR="000C1809">
      <w:tab/>
      <w:t>LB</w:t>
    </w:r>
    <w:r w:rsidR="00692D1D">
      <w:rPr>
        <w:color w:val="0070C0"/>
      </w:rPr>
      <w:t>?</w:t>
    </w:r>
    <w:r w:rsidR="00007B60">
      <w:rPr>
        <w:color w:val="0070C0"/>
      </w:rPr>
      <w:t xml:space="preserve"> </w:t>
    </w:r>
    <w:r w:rsidR="00CA4279">
      <w:rPr>
        <w:color w:val="0070C0"/>
      </w:rPr>
      <w:t>Kaufmann Vogler</w:t>
    </w:r>
  </w:p>
  <w:p w14:paraId="492439DC" w14:textId="5B322000" w:rsidR="00B372A5" w:rsidRDefault="0023569A" w:rsidP="0023049B">
    <w:pPr>
      <w:pStyle w:val="Kopfzeile"/>
      <w:tabs>
        <w:tab w:val="left" w:pos="2268"/>
      </w:tabs>
      <w:rPr>
        <w:sz w:val="28"/>
        <w:szCs w:val="28"/>
      </w:rPr>
    </w:pPr>
    <w:r>
      <w:rPr>
        <w:sz w:val="28"/>
        <w:szCs w:val="28"/>
      </w:rPr>
      <w:t>Dokumentation</w:t>
    </w:r>
    <w:r w:rsidR="0050297F">
      <w:rPr>
        <w:sz w:val="28"/>
        <w:szCs w:val="28"/>
      </w:rPr>
      <w:t xml:space="preserve"> Projekt ...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/>
        <w:sz w:val="22"/>
      </w:rPr>
    </w:lvl>
  </w:abstractNum>
  <w:abstractNum w:abstractNumId="1" w15:restartNumberingAfterBreak="0">
    <w:nsid w:val="00377650"/>
    <w:multiLevelType w:val="hybridMultilevel"/>
    <w:tmpl w:val="56F8D9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63C0C"/>
    <w:multiLevelType w:val="multilevel"/>
    <w:tmpl w:val="4C5E140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F0E4AF9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5016E4E"/>
    <w:multiLevelType w:val="hybridMultilevel"/>
    <w:tmpl w:val="16F06246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50F9B"/>
    <w:multiLevelType w:val="multilevel"/>
    <w:tmpl w:val="939A035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1305F23"/>
    <w:multiLevelType w:val="hybridMultilevel"/>
    <w:tmpl w:val="FEF239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7F26D5"/>
    <w:multiLevelType w:val="hybridMultilevel"/>
    <w:tmpl w:val="DFB815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91DCF"/>
    <w:multiLevelType w:val="hybridMultilevel"/>
    <w:tmpl w:val="09461B72"/>
    <w:lvl w:ilvl="0" w:tplc="94B423CC">
      <w:numFmt w:val="bullet"/>
      <w:pStyle w:val="Aufzhlungszeichen"/>
      <w:lvlText w:val=""/>
      <w:lvlJc w:val="left"/>
      <w:pPr>
        <w:tabs>
          <w:tab w:val="num" w:pos="426"/>
        </w:tabs>
        <w:ind w:left="406" w:hanging="340"/>
      </w:pPr>
      <w:rPr>
        <w:rFonts w:ascii="Wingdings" w:hAnsi="Wingdings" w:hint="default"/>
        <w:color w:val="auto"/>
      </w:rPr>
    </w:lvl>
    <w:lvl w:ilvl="1" w:tplc="04070003">
      <w:start w:val="1"/>
      <w:numFmt w:val="decimal"/>
      <w:lvlText w:val="%2."/>
      <w:lvlJc w:val="left"/>
      <w:pPr>
        <w:tabs>
          <w:tab w:val="num" w:pos="426"/>
        </w:tabs>
        <w:ind w:left="406" w:hanging="34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2DF37E01"/>
    <w:multiLevelType w:val="hybridMultilevel"/>
    <w:tmpl w:val="9FD64E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8D3384"/>
    <w:multiLevelType w:val="hybridMultilevel"/>
    <w:tmpl w:val="1A70B32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114C1D"/>
    <w:multiLevelType w:val="hybridMultilevel"/>
    <w:tmpl w:val="92D8E49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4F4DA3"/>
    <w:multiLevelType w:val="hybridMultilevel"/>
    <w:tmpl w:val="54DA9C8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69166B"/>
    <w:multiLevelType w:val="hybridMultilevel"/>
    <w:tmpl w:val="9C86515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A911FF"/>
    <w:multiLevelType w:val="hybridMultilevel"/>
    <w:tmpl w:val="CE0E64C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5C37E2C"/>
    <w:multiLevelType w:val="hybridMultilevel"/>
    <w:tmpl w:val="4F94630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6D97FE6"/>
    <w:multiLevelType w:val="singleLevel"/>
    <w:tmpl w:val="F012AAEC"/>
    <w:lvl w:ilvl="0">
      <w:start w:val="3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573D116A"/>
    <w:multiLevelType w:val="hybridMultilevel"/>
    <w:tmpl w:val="897278CA"/>
    <w:lvl w:ilvl="0" w:tplc="0407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98644B1"/>
    <w:multiLevelType w:val="hybridMultilevel"/>
    <w:tmpl w:val="EF44ACB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7237BC"/>
    <w:multiLevelType w:val="hybridMultilevel"/>
    <w:tmpl w:val="B6265ED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FD028D"/>
    <w:multiLevelType w:val="hybridMultilevel"/>
    <w:tmpl w:val="FBB87A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6F2326"/>
    <w:multiLevelType w:val="hybridMultilevel"/>
    <w:tmpl w:val="1FA8C0F4"/>
    <w:lvl w:ilvl="0" w:tplc="0807000B">
      <w:start w:val="1"/>
      <w:numFmt w:val="bullet"/>
      <w:lvlText w:val=""/>
      <w:lvlJc w:val="left"/>
      <w:pPr>
        <w:ind w:left="833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2" w15:restartNumberingAfterBreak="0">
    <w:nsid w:val="60B41F1C"/>
    <w:multiLevelType w:val="hybridMultilevel"/>
    <w:tmpl w:val="427C0C2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C70D48"/>
    <w:multiLevelType w:val="hybridMultilevel"/>
    <w:tmpl w:val="6D1060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A409CA"/>
    <w:multiLevelType w:val="hybridMultilevel"/>
    <w:tmpl w:val="3A78746A"/>
    <w:lvl w:ilvl="0" w:tplc="ED14A6A2">
      <w:start w:val="1"/>
      <w:numFmt w:val="bullet"/>
      <w:pStyle w:val="TUe2nu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954BB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5952D4D"/>
    <w:multiLevelType w:val="hybridMultilevel"/>
    <w:tmpl w:val="B230878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26"/>
  </w:num>
  <w:num w:numId="3">
    <w:abstractNumId w:val="14"/>
  </w:num>
  <w:num w:numId="4">
    <w:abstractNumId w:val="24"/>
  </w:num>
  <w:num w:numId="5">
    <w:abstractNumId w:val="24"/>
  </w:num>
  <w:num w:numId="6">
    <w:abstractNumId w:val="17"/>
  </w:num>
  <w:num w:numId="7">
    <w:abstractNumId w:val="11"/>
  </w:num>
  <w:num w:numId="8">
    <w:abstractNumId w:val="16"/>
  </w:num>
  <w:num w:numId="9">
    <w:abstractNumId w:val="15"/>
  </w:num>
  <w:num w:numId="10">
    <w:abstractNumId w:val="13"/>
  </w:num>
  <w:num w:numId="11">
    <w:abstractNumId w:val="0"/>
  </w:num>
  <w:num w:numId="12">
    <w:abstractNumId w:val="18"/>
  </w:num>
  <w:num w:numId="13">
    <w:abstractNumId w:val="12"/>
  </w:num>
  <w:num w:numId="14">
    <w:abstractNumId w:val="19"/>
  </w:num>
  <w:num w:numId="15">
    <w:abstractNumId w:val="10"/>
  </w:num>
  <w:num w:numId="16">
    <w:abstractNumId w:val="22"/>
  </w:num>
  <w:num w:numId="17">
    <w:abstractNumId w:val="5"/>
  </w:num>
  <w:num w:numId="18">
    <w:abstractNumId w:val="3"/>
  </w:num>
  <w:num w:numId="19">
    <w:abstractNumId w:val="25"/>
  </w:num>
  <w:num w:numId="20">
    <w:abstractNumId w:val="7"/>
  </w:num>
  <w:num w:numId="21">
    <w:abstractNumId w:val="9"/>
  </w:num>
  <w:num w:numId="22">
    <w:abstractNumId w:val="6"/>
  </w:num>
  <w:num w:numId="23">
    <w:abstractNumId w:val="1"/>
  </w:num>
  <w:num w:numId="24">
    <w:abstractNumId w:val="4"/>
  </w:num>
  <w:num w:numId="25">
    <w:abstractNumId w:val="20"/>
  </w:num>
  <w:num w:numId="26">
    <w:abstractNumId w:val="23"/>
  </w:num>
  <w:num w:numId="27">
    <w:abstractNumId w:val="21"/>
  </w:num>
  <w:num w:numId="28">
    <w:abstractNumId w:val="2"/>
  </w:num>
  <w:num w:numId="29">
    <w:abstractNumId w:val="2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GB" w:vendorID="8" w:dllVersion="513" w:checkStyle="1"/>
  <w:activeWritingStyle w:appName="MSWord" w:lang="de-AT" w:vendorID="9" w:dllVersion="512" w:checkStyle="1"/>
  <w:activeWritingStyle w:appName="MSWord" w:lang="de-DE" w:vendorID="9" w:dllVersion="512" w:checkStyle="1"/>
  <w:activeWritingStyle w:appName="MSWord" w:lang="de-CH" w:vendorID="9" w:dllVersion="512" w:checkStyle="1"/>
  <w:activeWritingStyle w:appName="MSWord" w:lang="it-IT" w:vendorID="3" w:dllVersion="517" w:checkStyle="1"/>
  <w:activeWritingStyle w:appName="MSWord" w:lang="de-CH" w:vendorID="6" w:dllVersion="2" w:checkStyle="1"/>
  <w:proofState w:grammar="clean"/>
  <w:attachedTemplate r:id="rId1"/>
  <w:defaultTabStop w:val="720"/>
  <w:autoHyphenation/>
  <w:hyphenationZone w:val="357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6422"/>
    <w:rsid w:val="000016ED"/>
    <w:rsid w:val="00007B60"/>
    <w:rsid w:val="000110DA"/>
    <w:rsid w:val="0001216F"/>
    <w:rsid w:val="00014648"/>
    <w:rsid w:val="00015992"/>
    <w:rsid w:val="0002173B"/>
    <w:rsid w:val="00021A85"/>
    <w:rsid w:val="00024DCC"/>
    <w:rsid w:val="00041AF8"/>
    <w:rsid w:val="00041D08"/>
    <w:rsid w:val="00042697"/>
    <w:rsid w:val="00043CB1"/>
    <w:rsid w:val="0004783A"/>
    <w:rsid w:val="0005022E"/>
    <w:rsid w:val="00055D80"/>
    <w:rsid w:val="00056B93"/>
    <w:rsid w:val="0006588A"/>
    <w:rsid w:val="00072195"/>
    <w:rsid w:val="000A3F28"/>
    <w:rsid w:val="000A6831"/>
    <w:rsid w:val="000A6F13"/>
    <w:rsid w:val="000A7316"/>
    <w:rsid w:val="000A75A9"/>
    <w:rsid w:val="000A7E6B"/>
    <w:rsid w:val="000B3D4B"/>
    <w:rsid w:val="000C1809"/>
    <w:rsid w:val="000C3961"/>
    <w:rsid w:val="000D0786"/>
    <w:rsid w:val="000D3CFC"/>
    <w:rsid w:val="000F0FC0"/>
    <w:rsid w:val="00102043"/>
    <w:rsid w:val="00103D31"/>
    <w:rsid w:val="00112265"/>
    <w:rsid w:val="0011434B"/>
    <w:rsid w:val="00130D47"/>
    <w:rsid w:val="0013252F"/>
    <w:rsid w:val="00132F3E"/>
    <w:rsid w:val="00140272"/>
    <w:rsid w:val="00140FFF"/>
    <w:rsid w:val="00151AB6"/>
    <w:rsid w:val="00153214"/>
    <w:rsid w:val="00161A36"/>
    <w:rsid w:val="00161C1A"/>
    <w:rsid w:val="0016494F"/>
    <w:rsid w:val="001726E7"/>
    <w:rsid w:val="00173D0A"/>
    <w:rsid w:val="001745EE"/>
    <w:rsid w:val="0018554E"/>
    <w:rsid w:val="00191B2E"/>
    <w:rsid w:val="00195488"/>
    <w:rsid w:val="001A0C85"/>
    <w:rsid w:val="001C3D38"/>
    <w:rsid w:val="001D34E7"/>
    <w:rsid w:val="001E24A0"/>
    <w:rsid w:val="001E2925"/>
    <w:rsid w:val="00201326"/>
    <w:rsid w:val="002058FB"/>
    <w:rsid w:val="0021004E"/>
    <w:rsid w:val="00215CBB"/>
    <w:rsid w:val="00217F1E"/>
    <w:rsid w:val="00225719"/>
    <w:rsid w:val="0023049B"/>
    <w:rsid w:val="00230A99"/>
    <w:rsid w:val="00231595"/>
    <w:rsid w:val="00233C93"/>
    <w:rsid w:val="0023421E"/>
    <w:rsid w:val="0023431F"/>
    <w:rsid w:val="0023569A"/>
    <w:rsid w:val="00240570"/>
    <w:rsid w:val="0024160D"/>
    <w:rsid w:val="00247D2E"/>
    <w:rsid w:val="002506B9"/>
    <w:rsid w:val="00254FEE"/>
    <w:rsid w:val="00266422"/>
    <w:rsid w:val="0027590B"/>
    <w:rsid w:val="00283E3F"/>
    <w:rsid w:val="00285179"/>
    <w:rsid w:val="00291973"/>
    <w:rsid w:val="002A17D0"/>
    <w:rsid w:val="002A6823"/>
    <w:rsid w:val="002B2963"/>
    <w:rsid w:val="002C40FA"/>
    <w:rsid w:val="002C55B7"/>
    <w:rsid w:val="002D24E8"/>
    <w:rsid w:val="002D32DD"/>
    <w:rsid w:val="002D4795"/>
    <w:rsid w:val="002E3C78"/>
    <w:rsid w:val="002F0F9D"/>
    <w:rsid w:val="002F1CCE"/>
    <w:rsid w:val="002F4A80"/>
    <w:rsid w:val="002F519B"/>
    <w:rsid w:val="00300DED"/>
    <w:rsid w:val="00307CDA"/>
    <w:rsid w:val="00315CEE"/>
    <w:rsid w:val="00316558"/>
    <w:rsid w:val="00322D60"/>
    <w:rsid w:val="003243A1"/>
    <w:rsid w:val="00326ECC"/>
    <w:rsid w:val="00337E19"/>
    <w:rsid w:val="003432D2"/>
    <w:rsid w:val="003505EA"/>
    <w:rsid w:val="00350796"/>
    <w:rsid w:val="003525B1"/>
    <w:rsid w:val="0035419A"/>
    <w:rsid w:val="0035474E"/>
    <w:rsid w:val="003633DF"/>
    <w:rsid w:val="00366C6B"/>
    <w:rsid w:val="003671B5"/>
    <w:rsid w:val="00373A96"/>
    <w:rsid w:val="00377339"/>
    <w:rsid w:val="003A3100"/>
    <w:rsid w:val="003B0FFA"/>
    <w:rsid w:val="003B2AD5"/>
    <w:rsid w:val="003B534F"/>
    <w:rsid w:val="003B6907"/>
    <w:rsid w:val="003C175D"/>
    <w:rsid w:val="003C68E1"/>
    <w:rsid w:val="003D2A4A"/>
    <w:rsid w:val="003D4990"/>
    <w:rsid w:val="003D5BF3"/>
    <w:rsid w:val="003D6FA0"/>
    <w:rsid w:val="003F002E"/>
    <w:rsid w:val="00400360"/>
    <w:rsid w:val="00400556"/>
    <w:rsid w:val="00410330"/>
    <w:rsid w:val="00426571"/>
    <w:rsid w:val="00445289"/>
    <w:rsid w:val="004479FE"/>
    <w:rsid w:val="00460C06"/>
    <w:rsid w:val="00460D20"/>
    <w:rsid w:val="00463D6F"/>
    <w:rsid w:val="0046419C"/>
    <w:rsid w:val="00464486"/>
    <w:rsid w:val="004647CA"/>
    <w:rsid w:val="00464ECE"/>
    <w:rsid w:val="004667E6"/>
    <w:rsid w:val="004742FC"/>
    <w:rsid w:val="00496436"/>
    <w:rsid w:val="004A0FBF"/>
    <w:rsid w:val="004A31E8"/>
    <w:rsid w:val="004B5C00"/>
    <w:rsid w:val="004D2BE8"/>
    <w:rsid w:val="004D43BB"/>
    <w:rsid w:val="004E0D02"/>
    <w:rsid w:val="004E57A9"/>
    <w:rsid w:val="004E7FCE"/>
    <w:rsid w:val="0050297F"/>
    <w:rsid w:val="005048DD"/>
    <w:rsid w:val="00540174"/>
    <w:rsid w:val="005404F4"/>
    <w:rsid w:val="00543700"/>
    <w:rsid w:val="00543F17"/>
    <w:rsid w:val="00557AA8"/>
    <w:rsid w:val="0056360E"/>
    <w:rsid w:val="00564FED"/>
    <w:rsid w:val="00580DC1"/>
    <w:rsid w:val="0058455F"/>
    <w:rsid w:val="005906D7"/>
    <w:rsid w:val="005C1C0A"/>
    <w:rsid w:val="005C2076"/>
    <w:rsid w:val="005C4340"/>
    <w:rsid w:val="005C5878"/>
    <w:rsid w:val="005C6547"/>
    <w:rsid w:val="005D768A"/>
    <w:rsid w:val="005F23B7"/>
    <w:rsid w:val="005F2441"/>
    <w:rsid w:val="005F4C1D"/>
    <w:rsid w:val="005F74C6"/>
    <w:rsid w:val="00606718"/>
    <w:rsid w:val="00611041"/>
    <w:rsid w:val="00611DC5"/>
    <w:rsid w:val="0061531E"/>
    <w:rsid w:val="00626272"/>
    <w:rsid w:val="00626EBB"/>
    <w:rsid w:val="0062737A"/>
    <w:rsid w:val="00632399"/>
    <w:rsid w:val="00633050"/>
    <w:rsid w:val="00643151"/>
    <w:rsid w:val="00643B1C"/>
    <w:rsid w:val="00644051"/>
    <w:rsid w:val="00655E78"/>
    <w:rsid w:val="0065763A"/>
    <w:rsid w:val="0066468C"/>
    <w:rsid w:val="00674AA8"/>
    <w:rsid w:val="0068326B"/>
    <w:rsid w:val="006846F0"/>
    <w:rsid w:val="00684B72"/>
    <w:rsid w:val="006856F9"/>
    <w:rsid w:val="00685BB9"/>
    <w:rsid w:val="006860C1"/>
    <w:rsid w:val="0069015E"/>
    <w:rsid w:val="006915F0"/>
    <w:rsid w:val="00692D1D"/>
    <w:rsid w:val="006936A7"/>
    <w:rsid w:val="00695606"/>
    <w:rsid w:val="0069595D"/>
    <w:rsid w:val="00695B07"/>
    <w:rsid w:val="006B7E9D"/>
    <w:rsid w:val="006C1649"/>
    <w:rsid w:val="006C2917"/>
    <w:rsid w:val="006C2A53"/>
    <w:rsid w:val="006C728F"/>
    <w:rsid w:val="006D178C"/>
    <w:rsid w:val="006D4D46"/>
    <w:rsid w:val="006D7AC1"/>
    <w:rsid w:val="006E14BA"/>
    <w:rsid w:val="006F24F4"/>
    <w:rsid w:val="006F3EE7"/>
    <w:rsid w:val="006F6222"/>
    <w:rsid w:val="0071111B"/>
    <w:rsid w:val="00712BE4"/>
    <w:rsid w:val="00722379"/>
    <w:rsid w:val="007226A4"/>
    <w:rsid w:val="0072489C"/>
    <w:rsid w:val="007256FF"/>
    <w:rsid w:val="007272DC"/>
    <w:rsid w:val="007276AC"/>
    <w:rsid w:val="00743ACC"/>
    <w:rsid w:val="00755FD5"/>
    <w:rsid w:val="007627DE"/>
    <w:rsid w:val="00771FF5"/>
    <w:rsid w:val="00785541"/>
    <w:rsid w:val="00790D1C"/>
    <w:rsid w:val="00793BCF"/>
    <w:rsid w:val="00794B33"/>
    <w:rsid w:val="007A250C"/>
    <w:rsid w:val="007A5B7F"/>
    <w:rsid w:val="007B15A7"/>
    <w:rsid w:val="007B2FCB"/>
    <w:rsid w:val="007B6FC0"/>
    <w:rsid w:val="007C33DE"/>
    <w:rsid w:val="007C71EB"/>
    <w:rsid w:val="007E02E6"/>
    <w:rsid w:val="007E1C3A"/>
    <w:rsid w:val="007E2BCE"/>
    <w:rsid w:val="007E70AD"/>
    <w:rsid w:val="008052A2"/>
    <w:rsid w:val="00807E09"/>
    <w:rsid w:val="00817FD3"/>
    <w:rsid w:val="00825508"/>
    <w:rsid w:val="00842D43"/>
    <w:rsid w:val="00861849"/>
    <w:rsid w:val="0086697C"/>
    <w:rsid w:val="008703E4"/>
    <w:rsid w:val="00872449"/>
    <w:rsid w:val="008733A0"/>
    <w:rsid w:val="00877AA6"/>
    <w:rsid w:val="00881647"/>
    <w:rsid w:val="00885DBC"/>
    <w:rsid w:val="00886D7C"/>
    <w:rsid w:val="00887237"/>
    <w:rsid w:val="008960F1"/>
    <w:rsid w:val="008A1A5C"/>
    <w:rsid w:val="008A5379"/>
    <w:rsid w:val="008C1342"/>
    <w:rsid w:val="008C17E0"/>
    <w:rsid w:val="008C262E"/>
    <w:rsid w:val="008C2FBF"/>
    <w:rsid w:val="008C67F4"/>
    <w:rsid w:val="008C7A3C"/>
    <w:rsid w:val="008D5998"/>
    <w:rsid w:val="008D5E55"/>
    <w:rsid w:val="008E5A27"/>
    <w:rsid w:val="008F6C1B"/>
    <w:rsid w:val="009107B6"/>
    <w:rsid w:val="00912EC7"/>
    <w:rsid w:val="00915E3B"/>
    <w:rsid w:val="009161FB"/>
    <w:rsid w:val="009220E5"/>
    <w:rsid w:val="00922177"/>
    <w:rsid w:val="00925BC7"/>
    <w:rsid w:val="00927033"/>
    <w:rsid w:val="00930E85"/>
    <w:rsid w:val="009549F9"/>
    <w:rsid w:val="00956FEC"/>
    <w:rsid w:val="0097231F"/>
    <w:rsid w:val="009753C3"/>
    <w:rsid w:val="00976C8C"/>
    <w:rsid w:val="009845A3"/>
    <w:rsid w:val="00990073"/>
    <w:rsid w:val="009A4E69"/>
    <w:rsid w:val="009B4DF6"/>
    <w:rsid w:val="009D067C"/>
    <w:rsid w:val="009D41D5"/>
    <w:rsid w:val="009E2048"/>
    <w:rsid w:val="009E43C0"/>
    <w:rsid w:val="009E56C7"/>
    <w:rsid w:val="00A01502"/>
    <w:rsid w:val="00A02B70"/>
    <w:rsid w:val="00A048CD"/>
    <w:rsid w:val="00A17146"/>
    <w:rsid w:val="00A22028"/>
    <w:rsid w:val="00A22ADE"/>
    <w:rsid w:val="00A25C90"/>
    <w:rsid w:val="00A3078E"/>
    <w:rsid w:val="00A320B2"/>
    <w:rsid w:val="00A44D45"/>
    <w:rsid w:val="00A45DC7"/>
    <w:rsid w:val="00A47D35"/>
    <w:rsid w:val="00A542EC"/>
    <w:rsid w:val="00A575FC"/>
    <w:rsid w:val="00A61488"/>
    <w:rsid w:val="00A66480"/>
    <w:rsid w:val="00A71D68"/>
    <w:rsid w:val="00A7239A"/>
    <w:rsid w:val="00A7265E"/>
    <w:rsid w:val="00A76009"/>
    <w:rsid w:val="00A7766D"/>
    <w:rsid w:val="00A94299"/>
    <w:rsid w:val="00A97A53"/>
    <w:rsid w:val="00AA1B38"/>
    <w:rsid w:val="00AA7C27"/>
    <w:rsid w:val="00AB0981"/>
    <w:rsid w:val="00AC1F28"/>
    <w:rsid w:val="00AD3172"/>
    <w:rsid w:val="00AD42DA"/>
    <w:rsid w:val="00AE2F21"/>
    <w:rsid w:val="00AE434C"/>
    <w:rsid w:val="00AE4C92"/>
    <w:rsid w:val="00AE758A"/>
    <w:rsid w:val="00AF2E40"/>
    <w:rsid w:val="00B007CB"/>
    <w:rsid w:val="00B11621"/>
    <w:rsid w:val="00B16DA3"/>
    <w:rsid w:val="00B2181B"/>
    <w:rsid w:val="00B30EF4"/>
    <w:rsid w:val="00B35160"/>
    <w:rsid w:val="00B35C47"/>
    <w:rsid w:val="00B372A5"/>
    <w:rsid w:val="00B4268A"/>
    <w:rsid w:val="00B433D1"/>
    <w:rsid w:val="00B51205"/>
    <w:rsid w:val="00B51326"/>
    <w:rsid w:val="00B70BF5"/>
    <w:rsid w:val="00B82682"/>
    <w:rsid w:val="00B902AC"/>
    <w:rsid w:val="00BA034C"/>
    <w:rsid w:val="00BA18D2"/>
    <w:rsid w:val="00BA25D9"/>
    <w:rsid w:val="00BA7F29"/>
    <w:rsid w:val="00BB3D51"/>
    <w:rsid w:val="00BB4737"/>
    <w:rsid w:val="00BC754D"/>
    <w:rsid w:val="00BD30DB"/>
    <w:rsid w:val="00BD3661"/>
    <w:rsid w:val="00BD6493"/>
    <w:rsid w:val="00BE0CD5"/>
    <w:rsid w:val="00BE0EC9"/>
    <w:rsid w:val="00BE61F9"/>
    <w:rsid w:val="00BF313E"/>
    <w:rsid w:val="00C041CA"/>
    <w:rsid w:val="00C12FF7"/>
    <w:rsid w:val="00C31381"/>
    <w:rsid w:val="00C519DC"/>
    <w:rsid w:val="00C55324"/>
    <w:rsid w:val="00C63160"/>
    <w:rsid w:val="00C63F49"/>
    <w:rsid w:val="00C70E34"/>
    <w:rsid w:val="00C74833"/>
    <w:rsid w:val="00C8064D"/>
    <w:rsid w:val="00C835E8"/>
    <w:rsid w:val="00C847E0"/>
    <w:rsid w:val="00C85FA4"/>
    <w:rsid w:val="00C87068"/>
    <w:rsid w:val="00C87C8B"/>
    <w:rsid w:val="00C90366"/>
    <w:rsid w:val="00C93114"/>
    <w:rsid w:val="00C94EA8"/>
    <w:rsid w:val="00CA02CD"/>
    <w:rsid w:val="00CA03D7"/>
    <w:rsid w:val="00CA11E0"/>
    <w:rsid w:val="00CA3283"/>
    <w:rsid w:val="00CA401E"/>
    <w:rsid w:val="00CA4279"/>
    <w:rsid w:val="00CA7765"/>
    <w:rsid w:val="00CB64E6"/>
    <w:rsid w:val="00CD0832"/>
    <w:rsid w:val="00CD155B"/>
    <w:rsid w:val="00CD4305"/>
    <w:rsid w:val="00CE146C"/>
    <w:rsid w:val="00D009EE"/>
    <w:rsid w:val="00D204E4"/>
    <w:rsid w:val="00D20543"/>
    <w:rsid w:val="00D25779"/>
    <w:rsid w:val="00D30E3A"/>
    <w:rsid w:val="00D31A20"/>
    <w:rsid w:val="00D34801"/>
    <w:rsid w:val="00D6492F"/>
    <w:rsid w:val="00D706F5"/>
    <w:rsid w:val="00D70988"/>
    <w:rsid w:val="00D74931"/>
    <w:rsid w:val="00D76466"/>
    <w:rsid w:val="00D81CD6"/>
    <w:rsid w:val="00DA07BE"/>
    <w:rsid w:val="00DA214C"/>
    <w:rsid w:val="00DB0196"/>
    <w:rsid w:val="00DB66EC"/>
    <w:rsid w:val="00DD11A1"/>
    <w:rsid w:val="00DD582D"/>
    <w:rsid w:val="00DE29AF"/>
    <w:rsid w:val="00DE474C"/>
    <w:rsid w:val="00DF6003"/>
    <w:rsid w:val="00E01AF3"/>
    <w:rsid w:val="00E06091"/>
    <w:rsid w:val="00E1258D"/>
    <w:rsid w:val="00E139A2"/>
    <w:rsid w:val="00E23010"/>
    <w:rsid w:val="00E37630"/>
    <w:rsid w:val="00E46B65"/>
    <w:rsid w:val="00E46C3D"/>
    <w:rsid w:val="00E51991"/>
    <w:rsid w:val="00E551C9"/>
    <w:rsid w:val="00E60167"/>
    <w:rsid w:val="00E629BE"/>
    <w:rsid w:val="00E62A54"/>
    <w:rsid w:val="00E62D70"/>
    <w:rsid w:val="00E6777A"/>
    <w:rsid w:val="00E72639"/>
    <w:rsid w:val="00E741B0"/>
    <w:rsid w:val="00E908FF"/>
    <w:rsid w:val="00E9098A"/>
    <w:rsid w:val="00E90F5C"/>
    <w:rsid w:val="00E964B7"/>
    <w:rsid w:val="00EB5311"/>
    <w:rsid w:val="00EB639F"/>
    <w:rsid w:val="00EC09D0"/>
    <w:rsid w:val="00EC251C"/>
    <w:rsid w:val="00EC3E05"/>
    <w:rsid w:val="00ED2CA4"/>
    <w:rsid w:val="00ED6DB3"/>
    <w:rsid w:val="00ED7719"/>
    <w:rsid w:val="00EE0E08"/>
    <w:rsid w:val="00EF12F6"/>
    <w:rsid w:val="00EF19AC"/>
    <w:rsid w:val="00EF1A98"/>
    <w:rsid w:val="00EF30AC"/>
    <w:rsid w:val="00EF6B41"/>
    <w:rsid w:val="00EF6CA3"/>
    <w:rsid w:val="00F077EB"/>
    <w:rsid w:val="00F1083A"/>
    <w:rsid w:val="00F11F5F"/>
    <w:rsid w:val="00F1441A"/>
    <w:rsid w:val="00F162B5"/>
    <w:rsid w:val="00F2223D"/>
    <w:rsid w:val="00F2567E"/>
    <w:rsid w:val="00F26827"/>
    <w:rsid w:val="00F279D7"/>
    <w:rsid w:val="00F30286"/>
    <w:rsid w:val="00F319A1"/>
    <w:rsid w:val="00F32515"/>
    <w:rsid w:val="00F352EA"/>
    <w:rsid w:val="00F418A4"/>
    <w:rsid w:val="00F419EC"/>
    <w:rsid w:val="00F50CF3"/>
    <w:rsid w:val="00F55A67"/>
    <w:rsid w:val="00F5764E"/>
    <w:rsid w:val="00F72247"/>
    <w:rsid w:val="00F7323B"/>
    <w:rsid w:val="00F75655"/>
    <w:rsid w:val="00F76CED"/>
    <w:rsid w:val="00F825CB"/>
    <w:rsid w:val="00F85CB2"/>
    <w:rsid w:val="00F93834"/>
    <w:rsid w:val="00FA3F6C"/>
    <w:rsid w:val="00FA4231"/>
    <w:rsid w:val="00FA4B77"/>
    <w:rsid w:val="00FB4A22"/>
    <w:rsid w:val="00FB68D1"/>
    <w:rsid w:val="00FB6C0D"/>
    <w:rsid w:val="00FB767A"/>
    <w:rsid w:val="00FC26F1"/>
    <w:rsid w:val="00FD1FAC"/>
    <w:rsid w:val="00FD5180"/>
    <w:rsid w:val="00FE75AD"/>
    <w:rsid w:val="00FE76B1"/>
    <w:rsid w:val="00FE7948"/>
    <w:rsid w:val="00FF73EC"/>
    <w:rsid w:val="1F8815EC"/>
    <w:rsid w:val="2F8A7B71"/>
    <w:rsid w:val="3240A027"/>
    <w:rsid w:val="758192F1"/>
    <w:rsid w:val="75FEA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;"/>
  <w14:docId w14:val="6D4D3704"/>
  <w14:defaultImageDpi w14:val="300"/>
  <w15:docId w15:val="{B4513697-FA7A-4938-838D-9F25BD838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4E57A9"/>
    <w:pPr>
      <w:spacing w:before="60" w:after="60"/>
    </w:pPr>
    <w:rPr>
      <w:rFonts w:ascii="Arial" w:hAnsi="Arial"/>
      <w:sz w:val="24"/>
      <w:lang w:val="de-CH" w:eastAsia="de-CH"/>
    </w:rPr>
  </w:style>
  <w:style w:type="paragraph" w:styleId="berschrift1">
    <w:name w:val="heading 1"/>
    <w:basedOn w:val="Standard"/>
    <w:next w:val="Textkrper"/>
    <w:autoRedefine/>
    <w:qFormat/>
    <w:rsid w:val="000A3F28"/>
    <w:pPr>
      <w:keepNext/>
      <w:numPr>
        <w:numId w:val="28"/>
      </w:numPr>
      <w:spacing w:before="120"/>
      <w:outlineLvl w:val="0"/>
    </w:pPr>
    <w:rPr>
      <w:b/>
      <w:sz w:val="28"/>
    </w:rPr>
  </w:style>
  <w:style w:type="paragraph" w:styleId="berschrift2">
    <w:name w:val="heading 2"/>
    <w:basedOn w:val="Standard"/>
    <w:next w:val="Standard"/>
    <w:link w:val="berschrift2Zchn"/>
    <w:qFormat/>
    <w:rsid w:val="00A22ADE"/>
    <w:pPr>
      <w:keepNext/>
      <w:numPr>
        <w:ilvl w:val="1"/>
        <w:numId w:val="28"/>
      </w:numPr>
      <w:spacing w:before="240" w:after="360"/>
      <w:outlineLvl w:val="1"/>
    </w:pPr>
    <w:rPr>
      <w:b/>
      <w:lang w:eastAsia="de-DE"/>
    </w:rPr>
  </w:style>
  <w:style w:type="paragraph" w:styleId="berschrift3">
    <w:name w:val="heading 3"/>
    <w:basedOn w:val="Standard"/>
    <w:next w:val="Standard"/>
    <w:qFormat/>
    <w:rsid w:val="00A22ADE"/>
    <w:pPr>
      <w:keepNext/>
      <w:numPr>
        <w:ilvl w:val="2"/>
        <w:numId w:val="28"/>
      </w:numPr>
      <w:outlineLvl w:val="2"/>
    </w:pPr>
  </w:style>
  <w:style w:type="paragraph" w:styleId="berschrift4">
    <w:name w:val="heading 4"/>
    <w:basedOn w:val="Standard"/>
    <w:next w:val="Standard"/>
    <w:qFormat/>
    <w:rsid w:val="00A22ADE"/>
    <w:pPr>
      <w:keepNext/>
      <w:numPr>
        <w:ilvl w:val="3"/>
        <w:numId w:val="28"/>
      </w:numPr>
      <w:outlineLvl w:val="3"/>
    </w:pPr>
    <w:rPr>
      <w:i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22ADE"/>
    <w:pPr>
      <w:keepNext/>
      <w:keepLines/>
      <w:numPr>
        <w:ilvl w:val="4"/>
        <w:numId w:val="2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22ADE"/>
    <w:pPr>
      <w:keepNext/>
      <w:keepLines/>
      <w:numPr>
        <w:ilvl w:val="5"/>
        <w:numId w:val="2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22ADE"/>
    <w:pPr>
      <w:keepNext/>
      <w:keepLines/>
      <w:numPr>
        <w:ilvl w:val="6"/>
        <w:numId w:val="2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22ADE"/>
    <w:pPr>
      <w:keepNext/>
      <w:keepLines/>
      <w:numPr>
        <w:ilvl w:val="7"/>
        <w:numId w:val="2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22ADE"/>
    <w:pPr>
      <w:keepNext/>
      <w:keepLines/>
      <w:numPr>
        <w:ilvl w:val="8"/>
        <w:numId w:val="2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pPr>
      <w:spacing w:after="120"/>
    </w:pPr>
  </w:style>
  <w:style w:type="paragraph" w:customStyle="1" w:styleId="Tabellenkopf">
    <w:name w:val="Tabellenkopf"/>
    <w:basedOn w:val="Standard"/>
    <w:next w:val="Standard"/>
    <w:pPr>
      <w:spacing w:before="20" w:after="20"/>
    </w:pPr>
    <w:rPr>
      <w:b/>
      <w:bCs/>
      <w:sz w:val="22"/>
    </w:rPr>
  </w:style>
  <w:style w:type="paragraph" w:styleId="Kopfzeile">
    <w:name w:val="header"/>
    <w:basedOn w:val="Standard"/>
    <w:rsid w:val="00CB5454"/>
    <w:pPr>
      <w:tabs>
        <w:tab w:val="right" w:pos="9354"/>
      </w:tabs>
      <w:spacing w:before="120" w:after="0"/>
    </w:pPr>
    <w:rPr>
      <w:b/>
    </w:rPr>
  </w:style>
  <w:style w:type="paragraph" w:styleId="Fuzeile">
    <w:name w:val="footer"/>
    <w:basedOn w:val="Standard"/>
    <w:next w:val="Standard"/>
    <w:pPr>
      <w:tabs>
        <w:tab w:val="right" w:pos="9356"/>
      </w:tabs>
      <w:spacing w:before="0" w:after="0"/>
    </w:pPr>
    <w:rPr>
      <w:szCs w:val="24"/>
      <w:lang w:eastAsia="de-DE"/>
    </w:rPr>
  </w:style>
  <w:style w:type="paragraph" w:customStyle="1" w:styleId="Tabelleneintrag">
    <w:name w:val="Tabelleneintrag"/>
    <w:basedOn w:val="Standard"/>
    <w:rPr>
      <w:sz w:val="22"/>
    </w:rPr>
  </w:style>
  <w:style w:type="paragraph" w:customStyle="1" w:styleId="Dazwischen">
    <w:name w:val="Dazwischen"/>
    <w:basedOn w:val="Standard"/>
    <w:next w:val="Standard"/>
    <w:pPr>
      <w:spacing w:before="0" w:after="0"/>
    </w:pPr>
    <w:rPr>
      <w:sz w:val="16"/>
    </w:rPr>
  </w:style>
  <w:style w:type="paragraph" w:customStyle="1" w:styleId="Fusszeile-2">
    <w:name w:val="Fusszeile-2"/>
    <w:basedOn w:val="Fuzeile"/>
    <w:next w:val="Standard"/>
    <w:rPr>
      <w:sz w:val="20"/>
    </w:rPr>
  </w:style>
  <w:style w:type="character" w:styleId="Seitenzahl">
    <w:name w:val="page number"/>
    <w:basedOn w:val="Absatz-Standardschriftart"/>
  </w:style>
  <w:style w:type="paragraph" w:customStyle="1" w:styleId="Kopfzeile-2">
    <w:name w:val="Kopfzeile-2"/>
    <w:basedOn w:val="Standard"/>
    <w:next w:val="Standard"/>
    <w:pPr>
      <w:spacing w:before="120" w:after="0"/>
    </w:pPr>
    <w:rPr>
      <w:sz w:val="20"/>
    </w:rPr>
  </w:style>
  <w:style w:type="paragraph" w:styleId="Aufzhlungszeichen">
    <w:name w:val="List Bullet"/>
    <w:basedOn w:val="Standard"/>
    <w:rsid w:val="002844A4"/>
    <w:pPr>
      <w:numPr>
        <w:numId w:val="1"/>
      </w:numPr>
    </w:pPr>
  </w:style>
  <w:style w:type="table" w:styleId="Tabellenraster">
    <w:name w:val="Table Grid"/>
    <w:basedOn w:val="NormaleTabelle"/>
    <w:rsid w:val="00266422"/>
    <w:pPr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eintragrot">
    <w:name w:val="Tabelleneintrag rot"/>
    <w:basedOn w:val="Tabelleneintrag"/>
    <w:rsid w:val="002844A4"/>
    <w:rPr>
      <w:color w:val="FF0000"/>
    </w:rPr>
  </w:style>
  <w:style w:type="paragraph" w:customStyle="1" w:styleId="Lauftext">
    <w:name w:val="Lauftext"/>
    <w:basedOn w:val="Standard"/>
    <w:rsid w:val="00337E19"/>
    <w:pPr>
      <w:spacing w:before="120" w:after="0"/>
      <w:jc w:val="both"/>
    </w:pPr>
    <w:rPr>
      <w:snapToGrid w:val="0"/>
      <w:sz w:val="22"/>
      <w:lang w:eastAsia="de-DE"/>
    </w:rPr>
  </w:style>
  <w:style w:type="paragraph" w:customStyle="1" w:styleId="TUe2num">
    <w:name w:val="T_Ue2_num"/>
    <w:basedOn w:val="Standard"/>
    <w:rsid w:val="002506B9"/>
    <w:pPr>
      <w:numPr>
        <w:numId w:val="4"/>
      </w:numPr>
    </w:pPr>
  </w:style>
  <w:style w:type="paragraph" w:customStyle="1" w:styleId="Formatvorlage">
    <w:name w:val="Formatvorlage"/>
    <w:rsid w:val="00B902AC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otnoteCharacters">
    <w:name w:val="Footnote Characters"/>
    <w:rsid w:val="00CA7765"/>
  </w:style>
  <w:style w:type="character" w:styleId="Funotenzeichen">
    <w:name w:val="footnote reference"/>
    <w:semiHidden/>
    <w:rsid w:val="00CA7765"/>
    <w:rPr>
      <w:vertAlign w:val="superscript"/>
    </w:rPr>
  </w:style>
  <w:style w:type="paragraph" w:styleId="Funotentext">
    <w:name w:val="footnote text"/>
    <w:basedOn w:val="Standard"/>
    <w:semiHidden/>
    <w:rsid w:val="00CA7765"/>
    <w:pPr>
      <w:suppressLineNumbers/>
      <w:ind w:left="283" w:hanging="283"/>
    </w:pPr>
    <w:rPr>
      <w:sz w:val="20"/>
    </w:rPr>
  </w:style>
  <w:style w:type="paragraph" w:customStyle="1" w:styleId="TableContents">
    <w:name w:val="Table Contents"/>
    <w:basedOn w:val="Standard"/>
    <w:rsid w:val="00CA7765"/>
    <w:pPr>
      <w:suppressLineNumbers/>
    </w:pPr>
    <w:rPr>
      <w:sz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22ADE"/>
    <w:rPr>
      <w:rFonts w:asciiTheme="majorHAnsi" w:eastAsiaTheme="majorEastAsia" w:hAnsiTheme="majorHAnsi" w:cstheme="majorBidi"/>
      <w:color w:val="243F60" w:themeColor="accent1" w:themeShade="7F"/>
      <w:sz w:val="24"/>
      <w:lang w:val="de-CH" w:eastAsia="de-CH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22ADE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de-CH" w:eastAsia="de-CH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22ADE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de-CH" w:eastAsia="de-CH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22ADE"/>
    <w:rPr>
      <w:rFonts w:asciiTheme="majorHAnsi" w:eastAsiaTheme="majorEastAsia" w:hAnsiTheme="majorHAnsi" w:cstheme="majorBidi"/>
      <w:color w:val="404040" w:themeColor="text1" w:themeTint="BF"/>
      <w:lang w:val="de-CH" w:eastAsia="de-CH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22ADE"/>
    <w:rPr>
      <w:rFonts w:asciiTheme="majorHAnsi" w:eastAsiaTheme="majorEastAsia" w:hAnsiTheme="majorHAnsi" w:cstheme="majorBidi"/>
      <w:i/>
      <w:iCs/>
      <w:color w:val="404040" w:themeColor="text1" w:themeTint="BF"/>
      <w:lang w:val="de-CH" w:eastAsia="de-CH"/>
    </w:rPr>
  </w:style>
  <w:style w:type="character" w:customStyle="1" w:styleId="berschrift2Zchn">
    <w:name w:val="Überschrift 2 Zchn"/>
    <w:basedOn w:val="Absatz-Standardschriftart"/>
    <w:link w:val="berschrift2"/>
    <w:rsid w:val="00072195"/>
    <w:rPr>
      <w:rFonts w:ascii="Arial" w:hAnsi="Arial"/>
      <w:b/>
      <w:sz w:val="24"/>
      <w:lang w:val="de-CH"/>
    </w:rPr>
  </w:style>
  <w:style w:type="paragraph" w:customStyle="1" w:styleId="CodeBeispiele">
    <w:name w:val="CodeBeispiele"/>
    <w:basedOn w:val="Standard"/>
    <w:link w:val="CodeBeispieleZchn"/>
    <w:rsid w:val="0016494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80" w:after="180"/>
    </w:pPr>
    <w:rPr>
      <w:rFonts w:ascii="Lucida Console" w:hAnsi="Lucida Console"/>
      <w:sz w:val="18"/>
      <w:szCs w:val="24"/>
      <w:lang w:eastAsia="de-DE"/>
    </w:rPr>
  </w:style>
  <w:style w:type="character" w:customStyle="1" w:styleId="CodeBeispieleZchn">
    <w:name w:val="CodeBeispiele Zchn"/>
    <w:link w:val="CodeBeispiele"/>
    <w:rsid w:val="0016494F"/>
    <w:rPr>
      <w:rFonts w:ascii="Lucida Console" w:hAnsi="Lucida Console"/>
      <w:sz w:val="18"/>
      <w:szCs w:val="24"/>
      <w:lang w:val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16494F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6494F"/>
    <w:rPr>
      <w:rFonts w:asciiTheme="majorHAnsi" w:eastAsiaTheme="majorEastAsia" w:hAnsiTheme="majorHAnsi" w:cstheme="majorBidi"/>
      <w:spacing w:val="-10"/>
      <w:kern w:val="28"/>
      <w:sz w:val="56"/>
      <w:szCs w:val="56"/>
      <w:lang w:val="de-CH" w:eastAsia="de-CH"/>
    </w:rPr>
  </w:style>
  <w:style w:type="paragraph" w:styleId="Listenabsatz">
    <w:name w:val="List Paragraph"/>
    <w:basedOn w:val="Standard"/>
    <w:uiPriority w:val="34"/>
    <w:qFormat/>
    <w:rsid w:val="0016494F"/>
    <w:pPr>
      <w:spacing w:before="0" w:after="200"/>
      <w:ind w:left="720"/>
      <w:contextualSpacing/>
    </w:pPr>
    <w:rPr>
      <w:rFonts w:ascii="Cambria" w:eastAsia="Cambria" w:hAnsi="Cambria"/>
      <w:lang w:val="de-DE" w:eastAsia="en-US"/>
    </w:rPr>
  </w:style>
  <w:style w:type="character" w:customStyle="1" w:styleId="TextkrperZchn">
    <w:name w:val="Textkörper Zchn"/>
    <w:basedOn w:val="Absatz-Standardschriftart"/>
    <w:link w:val="Textkrper"/>
    <w:rsid w:val="00ED7719"/>
    <w:rPr>
      <w:rFonts w:ascii="Arial" w:hAnsi="Arial"/>
      <w:sz w:val="24"/>
      <w:lang w:val="de-CH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-%20Z-Dokumente%20Ugo\2%200%200%205\Martin%20Saxer%20Juni%202005\Wechseldatentr&#228;ger%20(E)\Entwicklung_MKNW\Formatvorlagen\KNW_Loesungsblaetter_2005-06-10.dot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0AF4B7DD1BAA34FAC6A61F2E51FA253" ma:contentTypeVersion="2" ma:contentTypeDescription="Ein neues Dokument erstellen." ma:contentTypeScope="" ma:versionID="a3c5dbca459a761a3cfe3f2c9f103a46">
  <xsd:schema xmlns:xsd="http://www.w3.org/2001/XMLSchema" xmlns:xs="http://www.w3.org/2001/XMLSchema" xmlns:p="http://schemas.microsoft.com/office/2006/metadata/properties" xmlns:ns2="0ab386c8-8a3a-4e46-8f08-2259303ee226" targetNamespace="http://schemas.microsoft.com/office/2006/metadata/properties" ma:root="true" ma:fieldsID="75679e328ea0aa616195ce6b368f0db0" ns2:_="">
    <xsd:import namespace="0ab386c8-8a3a-4e46-8f08-2259303ee2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b386c8-8a3a-4e46-8f08-2259303ee2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D7F791-487C-43B4-A146-3CE2B787AE4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09D1E33-1898-4A66-9E44-17CC3F9000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1C2FCE8-3A1D-4055-AE8A-2C3DB9A869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b386c8-8a3a-4e46-8f08-2259303ee2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KNW_Loesungsblaetter_2005-06-10.dot</Template>
  <TotalTime>0</TotalTime>
  <Pages>6</Pages>
  <Words>619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Lösungsblatt</vt:lpstr>
    </vt:vector>
  </TitlesOfParts>
  <Company>Professional Services</Company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Lösungsblatt</dc:title>
  <dc:subject/>
  <dc:creator>ugo.merk.i-ch</dc:creator>
  <cp:keywords/>
  <cp:lastModifiedBy>Vogler Robin</cp:lastModifiedBy>
  <cp:revision>236</cp:revision>
  <cp:lastPrinted>2009-09-07T18:22:00Z</cp:lastPrinted>
  <dcterms:created xsi:type="dcterms:W3CDTF">2013-05-17T03:59:00Z</dcterms:created>
  <dcterms:modified xsi:type="dcterms:W3CDTF">2021-02-26T17:09:00Z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Jahr">
    <vt:lpwstr>2000</vt:lpwstr>
  </property>
  <property fmtid="{D5CDD505-2E9C-101B-9397-08002B2CF9AE}" pid="3" name="APArt">
    <vt:lpwstr>Berufsprüfung</vt:lpwstr>
  </property>
  <property fmtid="{D5CDD505-2E9C-101B-9397-08002B2CF9AE}" pid="4" name="APFach">
    <vt:lpwstr>Fach 3 - Umwelt, Gesellschaft, Wirtschaft, Unternehmen und Verwaltung</vt:lpwstr>
  </property>
  <property fmtid="{D5CDD505-2E9C-101B-9397-08002B2CF9AE}" pid="5" name="APTeil">
    <vt:lpwstr>Teil 1</vt:lpwstr>
  </property>
  <property fmtid="{D5CDD505-2E9C-101B-9397-08002B2CF9AE}" pid="6" name="APFachN">
    <vt:lpwstr>Fach 3</vt:lpwstr>
  </property>
  <property fmtid="{D5CDD505-2E9C-101B-9397-08002B2CF9AE}" pid="7" name="APFachT">
    <vt:lpwstr>Umwelt, Gesellschaft, Wirtschaft, Unternehmen und Verwaltung</vt:lpwstr>
  </property>
  <property fmtid="{D5CDD505-2E9C-101B-9397-08002B2CF9AE}" pid="8" name="AAufgNr">
    <vt:lpwstr>1</vt:lpwstr>
  </property>
  <property fmtid="{D5CDD505-2E9C-101B-9397-08002B2CF9AE}" pid="9" name="AAufgBes">
    <vt:lpwstr>Führungsinformationssystem</vt:lpwstr>
  </property>
  <property fmtid="{D5CDD505-2E9C-101B-9397-08002B2CF9AE}" pid="10" name="ATAufgAPunkte">
    <vt:lpwstr>15</vt:lpwstr>
  </property>
  <property fmtid="{D5CDD505-2E9C-101B-9397-08002B2CF9AE}" pid="11" name="ATAufgBPunkte">
    <vt:lpwstr>15</vt:lpwstr>
  </property>
  <property fmtid="{D5CDD505-2E9C-101B-9397-08002B2CF9AE}" pid="12" name="ATAufgCPunkte">
    <vt:lpwstr>20</vt:lpwstr>
  </property>
  <property fmtid="{D5CDD505-2E9C-101B-9397-08002B2CF9AE}" pid="13" name="ATAufgDPunkte">
    <vt:lpwstr>-</vt:lpwstr>
  </property>
  <property fmtid="{D5CDD505-2E9C-101B-9397-08002B2CF9AE}" pid="14" name="ATAufgEPunkte">
    <vt:lpwstr>-</vt:lpwstr>
  </property>
  <property fmtid="{D5CDD505-2E9C-101B-9397-08002B2CF9AE}" pid="15" name="ATAufgFPunkte">
    <vt:lpwstr>-</vt:lpwstr>
  </property>
  <property fmtid="{D5CDD505-2E9C-101B-9397-08002B2CF9AE}" pid="16" name="ATAufgGPunkte">
    <vt:lpwstr>-</vt:lpwstr>
  </property>
  <property fmtid="{D5CDD505-2E9C-101B-9397-08002B2CF9AE}" pid="17" name="ATAufgHPunkte">
    <vt:lpwstr>-</vt:lpwstr>
  </property>
  <property fmtid="{D5CDD505-2E9C-101B-9397-08002B2CF9AE}" pid="18" name="ATAufgIPunkte">
    <vt:lpwstr>-</vt:lpwstr>
  </property>
  <property fmtid="{D5CDD505-2E9C-101B-9397-08002B2CF9AE}" pid="19" name="ATAufgJPunkte">
    <vt:lpwstr>-</vt:lpwstr>
  </property>
  <property fmtid="{D5CDD505-2E9C-101B-9397-08002B2CF9AE}" pid="20" name="ATAufgKPunkte">
    <vt:lpwstr>-</vt:lpwstr>
  </property>
  <property fmtid="{D5CDD505-2E9C-101B-9397-08002B2CF9AE}" pid="21" name="ATAufgLPunkte">
    <vt:lpwstr>-</vt:lpwstr>
  </property>
  <property fmtid="{D5CDD505-2E9C-101B-9397-08002B2CF9AE}" pid="22" name="AAufgPunkte">
    <vt:lpwstr>50</vt:lpwstr>
  </property>
  <property fmtid="{D5CDD505-2E9C-101B-9397-08002B2CF9AE}" pid="23" name="ATAufgAText">
    <vt:lpwstr>Teilaufgabe a)</vt:lpwstr>
  </property>
  <property fmtid="{D5CDD505-2E9C-101B-9397-08002B2CF9AE}" pid="24" name="ATAufgBText">
    <vt:lpwstr>Teilaufgabe b)</vt:lpwstr>
  </property>
  <property fmtid="{D5CDD505-2E9C-101B-9397-08002B2CF9AE}" pid="25" name="ATAufgCText">
    <vt:lpwstr>Teilaufgabe c)</vt:lpwstr>
  </property>
  <property fmtid="{D5CDD505-2E9C-101B-9397-08002B2CF9AE}" pid="26" name="ATAufgDText">
    <vt:lpwstr>Teilaufgabe d)</vt:lpwstr>
  </property>
  <property fmtid="{D5CDD505-2E9C-101B-9397-08002B2CF9AE}" pid="27" name="ATAufgEText">
    <vt:lpwstr>Teilaufgabe e)</vt:lpwstr>
  </property>
  <property fmtid="{D5CDD505-2E9C-101B-9397-08002B2CF9AE}" pid="28" name="ATAufgFText">
    <vt:lpwstr>Teilaufgabe f)</vt:lpwstr>
  </property>
  <property fmtid="{D5CDD505-2E9C-101B-9397-08002B2CF9AE}" pid="29" name="ATAufgGText">
    <vt:lpwstr>Teilaufgabe g)</vt:lpwstr>
  </property>
  <property fmtid="{D5CDD505-2E9C-101B-9397-08002B2CF9AE}" pid="30" name="ATAufgHText">
    <vt:lpwstr>Teilaufgabe h)</vt:lpwstr>
  </property>
  <property fmtid="{D5CDD505-2E9C-101B-9397-08002B2CF9AE}" pid="31" name="ATAufgIText">
    <vt:lpwstr>Teilaufgabe i)</vt:lpwstr>
  </property>
  <property fmtid="{D5CDD505-2E9C-101B-9397-08002B2CF9AE}" pid="32" name="ATAufgJText">
    <vt:lpwstr>Teilaufgabe j)</vt:lpwstr>
  </property>
  <property fmtid="{D5CDD505-2E9C-101B-9397-08002B2CF9AE}" pid="33" name="ATAufgKText">
    <vt:lpwstr>Teilaufgabe k)</vt:lpwstr>
  </property>
  <property fmtid="{D5CDD505-2E9C-101B-9397-08002B2CF9AE}" pid="34" name="ATAufgLText">
    <vt:lpwstr>Teilaufgabe l)</vt:lpwstr>
  </property>
  <property fmtid="{D5CDD505-2E9C-101B-9397-08002B2CF9AE}" pid="35" name="ATitel">
    <vt:lpwstr>für Informatikerinnen und Informatiker</vt:lpwstr>
  </property>
  <property fmtid="{D5CDD505-2E9C-101B-9397-08002B2CF9AE}" pid="36" name="AAufgText">
    <vt:lpwstr>Aufgabe</vt:lpwstr>
  </property>
  <property fmtid="{D5CDD505-2E9C-101B-9397-08002B2CF9AE}" pid="37" name="AGesPunkteText">
    <vt:lpwstr>Gesamtpunkte</vt:lpwstr>
  </property>
  <property fmtid="{D5CDD505-2E9C-101B-9397-08002B2CF9AE}" pid="38" name="AAusgangslage">
    <vt:lpwstr>Ausgangslage</vt:lpwstr>
  </property>
  <property fmtid="{D5CDD505-2E9C-101B-9397-08002B2CF9AE}" pid="39" name="ATPunkteText">
    <vt:lpwstr>Punkte</vt:lpwstr>
  </property>
  <property fmtid="{D5CDD505-2E9C-101B-9397-08002B2CF9AE}" pid="40" name="ATLoesAText">
    <vt:lpwstr>Lösungsblatt Teilaufgabe a)</vt:lpwstr>
  </property>
  <property fmtid="{D5CDD505-2E9C-101B-9397-08002B2CF9AE}" pid="41" name="ATLoesBText">
    <vt:lpwstr>Lösungsblatt Teilaufgabe b)</vt:lpwstr>
  </property>
  <property fmtid="{D5CDD505-2E9C-101B-9397-08002B2CF9AE}" pid="42" name="ATLoesCText">
    <vt:lpwstr>Lösungsblatt Teilaufgabe c)</vt:lpwstr>
  </property>
  <property fmtid="{D5CDD505-2E9C-101B-9397-08002B2CF9AE}" pid="43" name="ATLoesDText">
    <vt:lpwstr>Lösungsblatt Teilaufgabe d)</vt:lpwstr>
  </property>
  <property fmtid="{D5CDD505-2E9C-101B-9397-08002B2CF9AE}" pid="44" name="ATLoesEText">
    <vt:lpwstr>Lösungsblatt Teilaufgabe e)</vt:lpwstr>
  </property>
  <property fmtid="{D5CDD505-2E9C-101B-9397-08002B2CF9AE}" pid="45" name="ATLoesFText">
    <vt:lpwstr>Lösungsblatt Teilaufgabe f)</vt:lpwstr>
  </property>
  <property fmtid="{D5CDD505-2E9C-101B-9397-08002B2CF9AE}" pid="46" name="ATLoesGText">
    <vt:lpwstr>Lösungsblatt Teilaufgabe g)</vt:lpwstr>
  </property>
  <property fmtid="{D5CDD505-2E9C-101B-9397-08002B2CF9AE}" pid="47" name="ATLoesHText">
    <vt:lpwstr>Lösungsblatt Teilaufgabe h)</vt:lpwstr>
  </property>
  <property fmtid="{D5CDD505-2E9C-101B-9397-08002B2CF9AE}" pid="48" name="ATLoesIText">
    <vt:lpwstr>Lösungsblatt Teilaufgabe i)</vt:lpwstr>
  </property>
  <property fmtid="{D5CDD505-2E9C-101B-9397-08002B2CF9AE}" pid="49" name="ATLoesJText">
    <vt:lpwstr>Lösungsblatt Teilaufgabe j)</vt:lpwstr>
  </property>
  <property fmtid="{D5CDD505-2E9C-101B-9397-08002B2CF9AE}" pid="50" name="ATLoesKText">
    <vt:lpwstr>Lösungsblatt Teilaufgabe k)</vt:lpwstr>
  </property>
  <property fmtid="{D5CDD505-2E9C-101B-9397-08002B2CF9AE}" pid="51" name="ATLoesLText">
    <vt:lpwstr>Lösungsblatt Teilaufgabe l)</vt:lpwstr>
  </property>
  <property fmtid="{D5CDD505-2E9C-101B-9397-08002B2CF9AE}" pid="52" name="ATabelleArt">
    <vt:lpwstr>0</vt:lpwstr>
  </property>
  <property fmtid="{D5CDD505-2E9C-101B-9397-08002B2CF9AE}" pid="53" name="ATBspAText">
    <vt:lpwstr>Beispiellösung Teilaufgabe a)</vt:lpwstr>
  </property>
  <property fmtid="{D5CDD505-2E9C-101B-9397-08002B2CF9AE}" pid="54" name="ATBspBText">
    <vt:lpwstr>Beispiellösung Teilaufgabe b)</vt:lpwstr>
  </property>
  <property fmtid="{D5CDD505-2E9C-101B-9397-08002B2CF9AE}" pid="55" name="ATBspCText">
    <vt:lpwstr>Beispiellösung Teilaufgabe c)</vt:lpwstr>
  </property>
  <property fmtid="{D5CDD505-2E9C-101B-9397-08002B2CF9AE}" pid="56" name="ATBspDText">
    <vt:lpwstr>Beispiellösung Teilaufgabe d)</vt:lpwstr>
  </property>
  <property fmtid="{D5CDD505-2E9C-101B-9397-08002B2CF9AE}" pid="57" name="ATBspEText">
    <vt:lpwstr>Beispiellösung Teilaufgabe e)</vt:lpwstr>
  </property>
  <property fmtid="{D5CDD505-2E9C-101B-9397-08002B2CF9AE}" pid="58" name="ATBspFText">
    <vt:lpwstr>Beispiellösung Teilaufgabe f)</vt:lpwstr>
  </property>
  <property fmtid="{D5CDD505-2E9C-101B-9397-08002B2CF9AE}" pid="59" name="ATBspGText">
    <vt:lpwstr>Beispiellösung Teilaufgabe g)</vt:lpwstr>
  </property>
  <property fmtid="{D5CDD505-2E9C-101B-9397-08002B2CF9AE}" pid="60" name="ATBspHText">
    <vt:lpwstr>Beispiellösung Teilaufgabe h)</vt:lpwstr>
  </property>
  <property fmtid="{D5CDD505-2E9C-101B-9397-08002B2CF9AE}" pid="61" name="ATBspIText">
    <vt:lpwstr>Beispiellösung Teilaufgabe i)</vt:lpwstr>
  </property>
  <property fmtid="{D5CDD505-2E9C-101B-9397-08002B2CF9AE}" pid="62" name="ATBspJText">
    <vt:lpwstr>Beispiellösung Teilaufgabe j)</vt:lpwstr>
  </property>
  <property fmtid="{D5CDD505-2E9C-101B-9397-08002B2CF9AE}" pid="63" name="ATBspKText">
    <vt:lpwstr>Beispiellösung Teilaufgabe k)</vt:lpwstr>
  </property>
  <property fmtid="{D5CDD505-2E9C-101B-9397-08002B2CF9AE}" pid="64" name="ATBspLText">
    <vt:lpwstr>Beispiellösung Teilaufgabe l)</vt:lpwstr>
  </property>
  <property fmtid="{D5CDD505-2E9C-101B-9397-08002B2CF9AE}" pid="65" name="ATKVAText">
    <vt:lpwstr>Korrekturvereinbarung Teilaufgabe a)</vt:lpwstr>
  </property>
  <property fmtid="{D5CDD505-2E9C-101B-9397-08002B2CF9AE}" pid="66" name="ATKVBText">
    <vt:lpwstr>Korrekturvereinbarung Teilaufgabe b)</vt:lpwstr>
  </property>
  <property fmtid="{D5CDD505-2E9C-101B-9397-08002B2CF9AE}" pid="67" name="ATKVCText">
    <vt:lpwstr>Korrekturvereinbarung Teilaufgabe c)</vt:lpwstr>
  </property>
  <property fmtid="{D5CDD505-2E9C-101B-9397-08002B2CF9AE}" pid="68" name="ATKVDText">
    <vt:lpwstr>Korrekturvereinbarung Teilaufgabe d)</vt:lpwstr>
  </property>
  <property fmtid="{D5CDD505-2E9C-101B-9397-08002B2CF9AE}" pid="69" name="ATKVEText">
    <vt:lpwstr>Korrekturvereinbarung Teilaufgabe e)</vt:lpwstr>
  </property>
  <property fmtid="{D5CDD505-2E9C-101B-9397-08002B2CF9AE}" pid="70" name="ATKVFText">
    <vt:lpwstr>Korrekturvereinbarung Teilaufgabe f)</vt:lpwstr>
  </property>
  <property fmtid="{D5CDD505-2E9C-101B-9397-08002B2CF9AE}" pid="71" name="ATKVGText">
    <vt:lpwstr>Korrekturvereinbarung Teilaufgabe g)</vt:lpwstr>
  </property>
  <property fmtid="{D5CDD505-2E9C-101B-9397-08002B2CF9AE}" pid="72" name="ATKVHText">
    <vt:lpwstr>Korrekturvereinbarung Teilaufgabe h)</vt:lpwstr>
  </property>
  <property fmtid="{D5CDD505-2E9C-101B-9397-08002B2CF9AE}" pid="73" name="ATKVIText">
    <vt:lpwstr>Korrekturvereinbarung Teilaufgabe i)</vt:lpwstr>
  </property>
  <property fmtid="{D5CDD505-2E9C-101B-9397-08002B2CF9AE}" pid="74" name="ATKVJText">
    <vt:lpwstr>Korrekturvereinbarung Teilaufgabe j)</vt:lpwstr>
  </property>
  <property fmtid="{D5CDD505-2E9C-101B-9397-08002B2CF9AE}" pid="75" name="ATKVKText">
    <vt:lpwstr>Korrekturvereinbarung Teilaufgabe k)</vt:lpwstr>
  </property>
  <property fmtid="{D5CDD505-2E9C-101B-9397-08002B2CF9AE}" pid="76" name="ATKVLText">
    <vt:lpwstr>Korrekturvereinbarung Teilaufgabe l)</vt:lpwstr>
  </property>
  <property fmtid="{D5CDD505-2E9C-101B-9397-08002B2CF9AE}" pid="77" name="ATKTAText">
    <vt:lpwstr>Korrekturtabelle Teilaufgabe a)</vt:lpwstr>
  </property>
  <property fmtid="{D5CDD505-2E9C-101B-9397-08002B2CF9AE}" pid="78" name="ATKTBText">
    <vt:lpwstr>Korrekturtabelle Teilaufgabe b)</vt:lpwstr>
  </property>
  <property fmtid="{D5CDD505-2E9C-101B-9397-08002B2CF9AE}" pid="79" name="ATKTCText">
    <vt:lpwstr>Korrekturtabelle Teilaufgabe c)</vt:lpwstr>
  </property>
  <property fmtid="{D5CDD505-2E9C-101B-9397-08002B2CF9AE}" pid="80" name="ATKTDText">
    <vt:lpwstr>Korrekturtabelle Teilaufgabe d)</vt:lpwstr>
  </property>
  <property fmtid="{D5CDD505-2E9C-101B-9397-08002B2CF9AE}" pid="81" name="ATKTEText">
    <vt:lpwstr>Korrekturtabelle Teilaufgabe e)</vt:lpwstr>
  </property>
  <property fmtid="{D5CDD505-2E9C-101B-9397-08002B2CF9AE}" pid="82" name="ATKTFText">
    <vt:lpwstr>Korrekturtabelle Teilaufgabe f)</vt:lpwstr>
  </property>
  <property fmtid="{D5CDD505-2E9C-101B-9397-08002B2CF9AE}" pid="83" name="ATKTGText">
    <vt:lpwstr>Korrekturtabelle Teilaufgabe g)</vt:lpwstr>
  </property>
  <property fmtid="{D5CDD505-2E9C-101B-9397-08002B2CF9AE}" pid="84" name="ATKTHText">
    <vt:lpwstr>Korrekturtabelle Teilaufgabe h)</vt:lpwstr>
  </property>
  <property fmtid="{D5CDD505-2E9C-101B-9397-08002B2CF9AE}" pid="85" name="ATKTIText">
    <vt:lpwstr>Korrekturtabelle Teilaufgabe i)</vt:lpwstr>
  </property>
  <property fmtid="{D5CDD505-2E9C-101B-9397-08002B2CF9AE}" pid="86" name="ATKTJText">
    <vt:lpwstr>Korrekturtabelle Teilaufgabe j)</vt:lpwstr>
  </property>
  <property fmtid="{D5CDD505-2E9C-101B-9397-08002B2CF9AE}" pid="87" name="ATKTKText">
    <vt:lpwstr>Korrekturtabelle Teilaufgabe k)</vt:lpwstr>
  </property>
  <property fmtid="{D5CDD505-2E9C-101B-9397-08002B2CF9AE}" pid="88" name="ATKTLText">
    <vt:lpwstr>Korrekturtabelle Teilaufgabe l)</vt:lpwstr>
  </property>
  <property fmtid="{D5CDD505-2E9C-101B-9397-08002B2CF9AE}" pid="89" name="ABewertungsschema">
    <vt:lpwstr>Bewertungsschema</vt:lpwstr>
  </property>
  <property fmtid="{D5CDD505-2E9C-101B-9397-08002B2CF9AE}" pid="90" name="ContentTypeId">
    <vt:lpwstr>0x010100C0AF4B7DD1BAA34FAC6A61F2E51FA253</vt:lpwstr>
  </property>
</Properties>
</file>